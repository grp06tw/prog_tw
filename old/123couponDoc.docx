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5A9" w:rsidRDefault="006B6C78">
      <w:r>
        <w:rPr>
          <w:noProof/>
        </w:rPr>
        <w:pict>
          <v:rect id="Rectangle 19" o:spid="_x0000_s1026" style="position:absolute;margin-left:148.4pt;margin-top:342.75pt;width:206.75pt;height:1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" filled="f" stroked="f">
            <v:textbox inset="0,0,0,0">
              <w:txbxContent>
                <w:p w:rsidR="00447485" w:rsidRDefault="00447485" w:rsidP="002F4AF7">
                  <w:r>
                    <w:rPr>
                      <w:rFonts w:ascii="Perpetua" w:eastAsia="Perpetua" w:hAnsi="Perpetua" w:cs="Perpetua"/>
                    </w:rPr>
                    <w:t>Docente: prof. Alessandro Cucchiarelli</w:t>
                  </w:r>
                </w:p>
              </w:txbxContent>
            </v:textbox>
          </v:rect>
        </w:pict>
      </w:r>
      <w:sdt>
        <w:sdtPr>
          <w:id w:val="-831605760"/>
          <w:docPartObj>
            <w:docPartGallery w:val="Cover Pages"/>
            <w:docPartUnique/>
          </w:docPartObj>
        </w:sdtPr>
        <w:sdtEndPr/>
        <w:sdtContent>
          <w:r>
            <w:rPr>
              <w:noProof/>
            </w:rPr>
            <w:pict>
              <v:roundrect id="Forma 622" o:spid="_x0000_s1031" style="position:absolute;margin-left:0;margin-top:0;width:561.35pt;height:742.95pt;z-index:251662336;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HVhuQ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BB5HVhuQIA&#10;ALkFAAAOAAAAAAAAAAAAAAAAAC4CAABkcnMvZTJvRG9jLnhtbFBLAQItABQABgAIAAAAIQDD9+IL&#10;3QAAAAcBAAAPAAAAAAAAAAAAAAAAABMFAABkcnMvZG93bnJldi54bWxQSwUGAAAAAAQABADzAAAA&#10;HQYAAAAA&#10;" o:allowincell="f" filled="f" fillcolor="black">
                <w10:wrap anchorx="page" anchory="page"/>
              </v:roundrect>
            </w:pict>
          </w:r>
          <w:r>
            <w:rPr>
              <w:noProof/>
            </w:rPr>
            <w:pict>
              <v:rect id="Rettangolo 619" o:spid="_x0000_s1027" style="position:absolute;margin-left:0;margin-top:0;width:561.1pt;height:173.7pt;z-index:251661312;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30"/>
                      </w:tblGrid>
                      <w:tr w:rsidR="00447485">
                        <w:trPr>
                          <w:trHeight w:val="144"/>
                          <w:jc w:val="center"/>
                        </w:trPr>
                        <w:tc>
                          <w:tcPr>
                            <w:tcW w:w="0" w:type="auto"/>
                            <w:shd w:val="clear" w:color="auto" w:fill="F4B29B" w:themeFill="accent1" w:themeFillTint="66"/>
                            <w:tcMar>
                              <w:top w:w="0" w:type="dxa"/>
                              <w:bottom w:w="0" w:type="dxa"/>
                            </w:tcMar>
                            <w:vAlign w:val="center"/>
                          </w:tcPr>
                          <w:p w:rsidR="00447485" w:rsidRDefault="00447485">
                            <w:pPr>
                              <w:pStyle w:val="Nessunaspaziatura"/>
                              <w:rPr>
                                <w:sz w:val="8"/>
                                <w:szCs w:val="8"/>
                              </w:rPr>
                            </w:pPr>
                          </w:p>
                        </w:tc>
                      </w:tr>
                      <w:tr w:rsidR="00447485">
                        <w:trPr>
                          <w:trHeight w:val="1440"/>
                          <w:jc w:val="center"/>
                        </w:trPr>
                        <w:tc>
                          <w:tcPr>
                            <w:tcW w:w="0" w:type="auto"/>
                            <w:shd w:val="clear" w:color="auto" w:fill="D34817" w:themeFill="accent1"/>
                            <w:vAlign w:val="center"/>
                          </w:tcPr>
                          <w:p w:rsidR="00447485" w:rsidRDefault="006B6C78">
                            <w:pPr>
                              <w:pStyle w:val="Nessunaspaziatura"/>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4E8442D44D74154932207234AD68559"/>
                                </w:placeholder>
                                <w:dataBinding w:prefixMappings="xmlns:ns0='http://schemas.openxmlformats.org/package/2006/metadata/core-properties' xmlns:ns1='http://purl.org/dc/elements/1.1/'" w:xpath="/ns0:coreProperties[1]/ns1:title[1]" w:storeItemID="{6C3C8BC8-F283-45AE-878A-BAB7291924A1}"/>
                                <w:text/>
                              </w:sdtPr>
                              <w:sdtEndPr/>
                              <w:sdtContent>
                                <w:r w:rsidR="00596111">
                                  <w:rPr>
                                    <w:rFonts w:asciiTheme="majorHAnsi" w:eastAsiaTheme="majorEastAsia" w:hAnsiTheme="majorHAnsi" w:cstheme="majorBidi"/>
                                    <w:color w:val="FFFFFF" w:themeColor="background1"/>
                                    <w:sz w:val="72"/>
                                    <w:szCs w:val="72"/>
                                  </w:rPr>
                                  <w:t>1 2 3 Coupon!</w:t>
                                </w:r>
                              </w:sdtContent>
                            </w:sdt>
                          </w:p>
                        </w:tc>
                      </w:tr>
                      <w:tr w:rsidR="00447485">
                        <w:trPr>
                          <w:trHeight w:val="144"/>
                          <w:jc w:val="center"/>
                        </w:trPr>
                        <w:tc>
                          <w:tcPr>
                            <w:tcW w:w="0" w:type="auto"/>
                            <w:shd w:val="clear" w:color="auto" w:fill="918485" w:themeFill="accent5"/>
                            <w:tcMar>
                              <w:top w:w="0" w:type="dxa"/>
                              <w:bottom w:w="0" w:type="dxa"/>
                            </w:tcMar>
                            <w:vAlign w:val="center"/>
                          </w:tcPr>
                          <w:p w:rsidR="00447485" w:rsidRDefault="00447485">
                            <w:pPr>
                              <w:pStyle w:val="Nessunaspaziatura"/>
                              <w:rPr>
                                <w:sz w:val="8"/>
                                <w:szCs w:val="8"/>
                              </w:rPr>
                            </w:pPr>
                          </w:p>
                        </w:tc>
                      </w:tr>
                      <w:tr w:rsidR="00447485">
                        <w:trPr>
                          <w:trHeight w:val="720"/>
                          <w:jc w:val="center"/>
                        </w:trPr>
                        <w:tc>
                          <w:tcPr>
                            <w:tcW w:w="0" w:type="auto"/>
                            <w:vAlign w:val="bottom"/>
                          </w:tcPr>
                          <w:p w:rsidR="00447485" w:rsidRDefault="006B6C78">
                            <w:pPr>
                              <w:pStyle w:val="Nessunaspaziatura"/>
                              <w:suppressOverlap/>
                              <w:jc w:val="center"/>
                              <w:rPr>
                                <w:rFonts w:asciiTheme="majorHAnsi" w:eastAsiaTheme="majorEastAsia" w:hAnsiTheme="majorHAnsi" w:cstheme="majorBidi"/>
                                <w:i/>
                                <w:iCs/>
                                <w:sz w:val="36"/>
                                <w:szCs w:val="36"/>
                              </w:rPr>
                            </w:pPr>
                            <w:sdt>
                              <w:sdtPr>
                                <w:rPr>
                                  <w:rFonts w:ascii="Perpetua" w:eastAsia="Perpetua" w:hAnsi="Perpetua" w:cs="Perpetua"/>
                                  <w:sz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447485" w:rsidRPr="002F4AF7">
                                  <w:rPr>
                                    <w:rFonts w:ascii="Perpetua" w:eastAsia="Perpetua" w:hAnsi="Perpetua" w:cs="Perpetua"/>
                                    <w:sz w:val="36"/>
                                  </w:rPr>
                                  <w:t>Sito WEB di offerte promozionali di prodotti e servizi</w:t>
                                </w:r>
                              </w:sdtContent>
                            </w:sdt>
                          </w:p>
                        </w:tc>
                      </w:tr>
                    </w:tbl>
                    <w:p w:rsidR="00447485" w:rsidRDefault="00447485"/>
                  </w:txbxContent>
                </v:textbox>
                <w10:wrap anchorx="page" anchory="page"/>
              </v:rect>
            </w:pict>
          </w:r>
          <w:r>
            <w:rPr>
              <w:noProof/>
            </w:rPr>
            <w:pict>
              <v:rect id="Rettangolo 618" o:spid="_x0000_s1028" style="position:absolute;margin-left:0;margin-top:0;width:468pt;height:94pt;z-index:251660288;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" o:allowincell="f" filled="f" stroked="f" strokeweight=".25pt">
                <v:textbox style="mso-fit-shape-to-text:t" inset=",18pt,,18pt">
                  <w:txbxContent>
                    <w:p w:rsidR="00447485" w:rsidRDefault="006B6C78">
                      <w:pPr>
                        <w:pStyle w:val="Nessunaspaziatura"/>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447485">
                            <w:rPr>
                              <w:b/>
                              <w:bCs/>
                              <w:caps/>
                              <w:color w:val="D34817" w:themeColor="accent1"/>
                            </w:rPr>
                            <w:t>UNIVERSITà POLITECNICA DELLE MARCHE</w:t>
                          </w:r>
                        </w:sdtContent>
                      </w:sdt>
                    </w:p>
                    <w:p w:rsidR="00447485" w:rsidRDefault="00447485">
                      <w:pPr>
                        <w:pStyle w:val="Nessunaspaziatura"/>
                        <w:spacing w:line="276" w:lineRule="auto"/>
                        <w:suppressOverlap/>
                        <w:jc w:val="center"/>
                        <w:rPr>
                          <w:b/>
                          <w:bCs/>
                          <w:caps/>
                          <w:color w:val="D34817" w:themeColor="accent1"/>
                        </w:rPr>
                      </w:pPr>
                    </w:p>
                    <w:p w:rsidR="00447485" w:rsidRDefault="006B6C78">
                      <w:pPr>
                        <w:pStyle w:val="Nessunaspaziatura"/>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6-16T00:00:00Z">
                            <w:dateFormat w:val="d MMMM yyyy"/>
                            <w:lid w:val="it-IT"/>
                            <w:storeMappedDataAs w:val="dateTime"/>
                            <w:calendar w:val="gregorian"/>
                          </w:date>
                        </w:sdtPr>
                        <w:sdtEndPr/>
                        <w:sdtContent>
                          <w:r w:rsidR="00447485">
                            <w:t>16 giugno 2017</w:t>
                          </w:r>
                        </w:sdtContent>
                      </w:sdt>
                    </w:p>
                    <w:p w:rsidR="00447485" w:rsidRDefault="00447485">
                      <w:pPr>
                        <w:pStyle w:val="Nessunaspaziatura"/>
                        <w:spacing w:line="276" w:lineRule="auto"/>
                        <w:jc w:val="center"/>
                      </w:pPr>
                      <w:r>
                        <w:t>Gruppo 06</w:t>
                      </w:r>
                    </w:p>
                    <w:p w:rsidR="00447485" w:rsidRDefault="00447485">
                      <w:pPr>
                        <w:pStyle w:val="Nessunaspaziatura"/>
                        <w:spacing w:line="276" w:lineRule="auto"/>
                        <w:jc w:val="center"/>
                      </w:pPr>
                      <w:r>
                        <w:t>Bruno Davide</w:t>
                      </w:r>
                      <w:r w:rsidR="005E1993">
                        <w:t xml:space="preserve"> 15%</w:t>
                      </w:r>
                    </w:p>
                    <w:p w:rsidR="00447485" w:rsidRDefault="00447485">
                      <w:pPr>
                        <w:pStyle w:val="Nessunaspaziatura"/>
                        <w:spacing w:line="276" w:lineRule="auto"/>
                        <w:jc w:val="center"/>
                      </w:pPr>
                      <w:r>
                        <w:t>Cameli Alessandro</w:t>
                      </w:r>
                      <w:r w:rsidR="005E1993">
                        <w:t xml:space="preserve"> 40%</w:t>
                      </w:r>
                    </w:p>
                    <w:p w:rsidR="00447485" w:rsidRDefault="00447485">
                      <w:pPr>
                        <w:pStyle w:val="Nessunaspaziatura"/>
                        <w:spacing w:line="276" w:lineRule="auto"/>
                        <w:jc w:val="center"/>
                      </w:pPr>
                      <w:r>
                        <w:t>Micek Radoslaw Daniel</w:t>
                      </w:r>
                      <w:r w:rsidR="005E1993">
                        <w:t xml:space="preserve"> 5%</w:t>
                      </w:r>
                    </w:p>
                    <w:p w:rsidR="00447485" w:rsidRDefault="00447485">
                      <w:pPr>
                        <w:pStyle w:val="Nessunaspaziatura"/>
                        <w:spacing w:line="276" w:lineRule="auto"/>
                        <w:jc w:val="center"/>
                      </w:pPr>
                      <w:r>
                        <w:t>Pioli Martina</w:t>
                      </w:r>
                      <w:r w:rsidR="005E1993">
                        <w:t xml:space="preserve"> 40%</w:t>
                      </w:r>
                    </w:p>
                  </w:txbxContent>
                </v:textbox>
                <w10:wrap anchorx="margin" anchory="margin"/>
              </v:rect>
            </w:pict>
          </w:r>
          <w:r w:rsidR="00E761F5">
            <w:br w:type="page"/>
          </w:r>
        </w:sdtContent>
      </w:sdt>
    </w:p>
    <w:p w:rsidR="00C635A9" w:rsidRDefault="006B6C78">
      <w:pPr>
        <w:pStyle w:val="Titolo"/>
        <w:rPr>
          <w:smallCaps w:val="0"/>
        </w:rPr>
      </w:pPr>
      <w:sdt>
        <w:sdtPr>
          <w:rPr>
            <w:smallCaps w:val="0"/>
          </w:rPr>
          <w:alias w:val="Titolo"/>
          <w:tag w:val="Titolo"/>
          <w:id w:val="11808329"/>
          <w:placeholder>
            <w:docPart w:val="03A5F138C66A4953BDB400F558904837"/>
          </w:placeholder>
          <w:dataBinding w:prefixMappings="xmlns:ns0='http://schemas.openxmlformats.org/package/2006/metadata/core-properties' xmlns:ns1='http://purl.org/dc/elements/1.1/'" w:xpath="/ns0:coreProperties[1]/ns1:title[1]" w:storeItemID="{6C3C8BC8-F283-45AE-878A-BAB7291924A1}"/>
          <w:text/>
        </w:sdtPr>
        <w:sdtEndPr/>
        <w:sdtContent>
          <w:r w:rsidR="00596111">
            <w:rPr>
              <w:smallCaps w:val="0"/>
            </w:rPr>
            <w:t>1 2 3 Coupon!</w:t>
          </w:r>
        </w:sdtContent>
      </w:sdt>
    </w:p>
    <w:p w:rsidR="00C635A9" w:rsidRDefault="006B6C78">
      <w:pPr>
        <w:pStyle w:val="Sottotitolo"/>
      </w:pPr>
      <w:sdt>
        <w:sdtPr>
          <w:alias w:val="Sottotitolo"/>
          <w:tag w:val="Sottotitolo"/>
          <w:id w:val="11808339"/>
          <w:placeholder>
            <w:docPart w:val="4947E52B489B46A8BC3C190EB9238B9D"/>
          </w:placeholder>
          <w:dataBinding w:prefixMappings="xmlns:ns0='http://schemas.openxmlformats.org/package/2006/metadata/core-properties' xmlns:ns1='http://purl.org/dc/elements/1.1/'" w:xpath="/ns0:coreProperties[1]/ns1:subject[1]" w:storeItemID="{6C3C8BC8-F283-45AE-878A-BAB7291924A1}"/>
          <w:text/>
        </w:sdtPr>
        <w:sdtEndPr/>
        <w:sdtContent>
          <w:r w:rsidR="002F4AF7">
            <w:t>Sito WEB di offerte promozionali di prodotti e servizi</w:t>
          </w:r>
        </w:sdtContent>
      </w:sdt>
    </w:p>
    <w:p w:rsidR="00F216EB" w:rsidRDefault="00F216EB" w:rsidP="002F4AF7">
      <w:pPr>
        <w:pStyle w:val="Titolo2"/>
      </w:pPr>
    </w:p>
    <w:p w:rsidR="00F216EB" w:rsidRDefault="00F216EB" w:rsidP="002F4AF7">
      <w:pPr>
        <w:pStyle w:val="Titolo2"/>
      </w:pPr>
    </w:p>
    <w:p w:rsidR="009455DD" w:rsidRDefault="009455DD" w:rsidP="009455DD"/>
    <w:p w:rsidR="009455DD" w:rsidRPr="009455DD" w:rsidRDefault="009455DD" w:rsidP="009455DD"/>
    <w:p w:rsidR="00C635A9" w:rsidRDefault="002F4AF7" w:rsidP="00C40DDA">
      <w:pPr>
        <w:pStyle w:val="Titolo7"/>
      </w:pPr>
      <w:r>
        <w:t>Descrizione del sito</w:t>
      </w:r>
    </w:p>
    <w:p w:rsidR="002F4AF7" w:rsidRDefault="002F4AF7" w:rsidP="002F4AF7">
      <w:r>
        <w:t xml:space="preserve">Il nostro sito WEB ha </w:t>
      </w:r>
      <w:r w:rsidR="00FE7940">
        <w:t>l'obbiettivo</w:t>
      </w:r>
      <w:r>
        <w:t xml:space="preserve"> di permettere a degli utenti iscritti di acquisire dei coupon, </w:t>
      </w:r>
      <w:r w:rsidR="00FE7940">
        <w:t>associati a de</w:t>
      </w:r>
      <w:r>
        <w:t xml:space="preserve">lle offerte, presentate dalle aziende e/o dai negozi associati con il nostro sito, per poi poterne usufruire al momento dell’acquisto vero e proprio. </w:t>
      </w:r>
    </w:p>
    <w:p w:rsidR="002F4AF7" w:rsidRDefault="002F4AF7" w:rsidP="002F4AF7">
      <w:r>
        <w:t>Inoltre, se non si è registrati, è comunque</w:t>
      </w:r>
      <w:r w:rsidR="00FE7940">
        <w:t xml:space="preserve"> possibile</w:t>
      </w:r>
      <w:r>
        <w:t xml:space="preserve"> vedere i nostri contenuti ed è data la possibilità di </w:t>
      </w:r>
      <w:r w:rsidR="00FE7940">
        <w:t>registrarsi a chiunque voglia acquisire dei coupon</w:t>
      </w:r>
      <w:r w:rsidR="00AE3F81">
        <w:t>.</w:t>
      </w:r>
    </w:p>
    <w:p w:rsidR="002F4AF7" w:rsidRDefault="002F4AF7" w:rsidP="003174A8">
      <w:r>
        <w:t>Se una nuova azienda vuole entrare a far parte della nostra “</w:t>
      </w:r>
      <w:proofErr w:type="spellStart"/>
      <w:r>
        <w:t>comunity</w:t>
      </w:r>
      <w:proofErr w:type="spellEnd"/>
      <w:r>
        <w:t>” gli basterà contattare gli amministratori del sito, i quali daranno la possibilità ad un utente scelto</w:t>
      </w:r>
      <w:r w:rsidR="004B2F15">
        <w:t xml:space="preserve"> tr</w:t>
      </w:r>
      <w:r w:rsidR="00FE7940">
        <w:t>a quelli già inseriti</w:t>
      </w:r>
      <w:r w:rsidR="000525A5">
        <w:t xml:space="preserve">, </w:t>
      </w:r>
      <w:r w:rsidR="004B2F15">
        <w:t>o creato appositamente</w:t>
      </w:r>
      <w:r w:rsidR="000525A5">
        <w:t>,</w:t>
      </w:r>
      <w:r w:rsidR="00FE7940">
        <w:t xml:space="preserve"> di poter effettuare</w:t>
      </w:r>
      <w:r w:rsidR="000525A5">
        <w:t xml:space="preserve"> la CRUD delle promozioni da una specifica area riservata</w:t>
      </w:r>
      <w:r>
        <w:t xml:space="preserve">. </w:t>
      </w:r>
      <w:r w:rsidR="003174A8">
        <w:t>Tale utente farà parte dello staff.</w:t>
      </w:r>
      <w:r>
        <w:t xml:space="preserve"> </w:t>
      </w:r>
    </w:p>
    <w:p w:rsidR="002F4AF7" w:rsidRDefault="002F4AF7" w:rsidP="002F4AF7">
      <w:r>
        <w:t xml:space="preserve">Anche l’utente admin </w:t>
      </w:r>
      <w:r w:rsidR="00FE7940">
        <w:t>avrà una sua area riservata</w:t>
      </w:r>
      <w:r>
        <w:t>, molto più complessa, dove potrà inserire, modificare, eliminare d</w:t>
      </w:r>
      <w:r w:rsidR="003174A8">
        <w:t xml:space="preserve">elle aziende, categorie, </w:t>
      </w:r>
      <w:proofErr w:type="spellStart"/>
      <w:r w:rsidR="003174A8">
        <w:t>faq</w:t>
      </w:r>
      <w:proofErr w:type="spellEnd"/>
      <w:r w:rsidR="003174A8">
        <w:t>, inserire un nuovo utente staff o eliminare</w:t>
      </w:r>
      <w:r w:rsidR="009815BD">
        <w:t xml:space="preserve"> e modificare</w:t>
      </w:r>
      <w:r w:rsidR="003174A8">
        <w:t xml:space="preserve"> utenti.</w:t>
      </w:r>
    </w:p>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F216EB" w:rsidRDefault="00F216EB" w:rsidP="002F4AF7"/>
    <w:p w:rsidR="009455DD" w:rsidRDefault="009455DD" w:rsidP="00F216EB">
      <w:pPr>
        <w:pStyle w:val="Titolo7"/>
        <w:rPr>
          <w:rFonts w:asciiTheme="minorHAnsi" w:hAnsiTheme="minorHAnsi"/>
          <w:i w:val="0"/>
          <w:color w:val="000000" w:themeColor="text1"/>
          <w:spacing w:val="0"/>
          <w:sz w:val="22"/>
        </w:rPr>
      </w:pPr>
    </w:p>
    <w:p w:rsidR="002F4AF7" w:rsidRDefault="00F216EB" w:rsidP="00F216EB">
      <w:pPr>
        <w:pStyle w:val="Titolo7"/>
      </w:pPr>
      <w:r>
        <w:lastRenderedPageBreak/>
        <w:t>Schema di link</w:t>
      </w:r>
    </w:p>
    <w:p w:rsidR="00C31C3D" w:rsidRDefault="00C40DDA" w:rsidP="00C31C3D">
      <w:pPr>
        <w:spacing w:after="0"/>
      </w:pPr>
      <w:r>
        <w:t>NOTE:</w:t>
      </w:r>
    </w:p>
    <w:p w:rsidR="009815BD" w:rsidRDefault="00C40DDA" w:rsidP="00C40DDA">
      <w:pPr>
        <w:pStyle w:val="Paragrafoelenco"/>
        <w:numPr>
          <w:ilvl w:val="0"/>
          <w:numId w:val="12"/>
        </w:numPr>
      </w:pPr>
      <w:r>
        <w:t>N</w:t>
      </w:r>
      <w:r w:rsidR="00C31C3D">
        <w:t>el nostro schema di link i collegamenti</w:t>
      </w:r>
      <w:r w:rsidR="009815BD">
        <w:t xml:space="preserve"> sono organizzati</w:t>
      </w:r>
      <w:r w:rsidR="00C31C3D">
        <w:t xml:space="preserve"> nel seguente modo: </w:t>
      </w:r>
    </w:p>
    <w:p w:rsidR="00C31C3D" w:rsidRDefault="009815BD" w:rsidP="009815BD">
      <w:pPr>
        <w:pStyle w:val="Paragrafoelenco"/>
      </w:pPr>
      <w:r>
        <w:tab/>
      </w:r>
      <w:r w:rsidR="00C31C3D">
        <w:t xml:space="preserve">il nodo corrisponde alla pagina alla quale l’ancora è collegata, mentre i collegamenti </w:t>
      </w:r>
      <w:r>
        <w:tab/>
      </w:r>
      <w:r w:rsidR="00C31C3D">
        <w:t>rappresentano le ancore stesse.</w:t>
      </w:r>
    </w:p>
    <w:p w:rsidR="00596111" w:rsidRPr="00C31C3D" w:rsidRDefault="00596111" w:rsidP="00C40DDA">
      <w:pPr>
        <w:pStyle w:val="Paragrafoelenco"/>
        <w:numPr>
          <w:ilvl w:val="0"/>
          <w:numId w:val="12"/>
        </w:numPr>
      </w:pPr>
      <w:r>
        <w:t>In ogni pagina del nostro sito è possibile tornare alla Home cliccando nel logo in alto a sinistra.</w:t>
      </w:r>
    </w:p>
    <w:p w:rsidR="002F4AF7" w:rsidRDefault="00F216EB" w:rsidP="002F4AF7">
      <w:r>
        <w:t>Nello schema di link abbiamo considerato i vari livelli di utenza, facendone uno per ogni tipo di utente.</w:t>
      </w:r>
    </w:p>
    <w:p w:rsidR="00F216EB" w:rsidRDefault="00F216EB" w:rsidP="002F4AF7">
      <w:r>
        <w:rPr>
          <w:noProof/>
        </w:rPr>
        <w:drawing>
          <wp:inline distT="0" distB="0" distL="0" distR="0">
            <wp:extent cx="3314700" cy="5492067"/>
            <wp:effectExtent l="0" t="0" r="0" b="0"/>
            <wp:docPr id="3" name="Immagine 3" descr="C:\Users\marti\AppData\Local\Microsoft\Windows\INetCache\Content.Word\livello Pubbl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AppData\Local\Microsoft\Windows\INetCache\Content.Word\livello Pubblic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0257" cy="5550980"/>
                    </a:xfrm>
                    <a:prstGeom prst="rect">
                      <a:avLst/>
                    </a:prstGeom>
                    <a:noFill/>
                    <a:ln>
                      <a:noFill/>
                    </a:ln>
                  </pic:spPr>
                </pic:pic>
              </a:graphicData>
            </a:graphic>
          </wp:inline>
        </w:drawing>
      </w:r>
    </w:p>
    <w:p w:rsidR="00F216EB" w:rsidRDefault="00F216EB" w:rsidP="002F4AF7">
      <w:r>
        <w:t>Il livello pubblico è</w:t>
      </w:r>
      <w:r w:rsidR="005B609F">
        <w:t xml:space="preserve"> quello in cui ci si trova al momento dell’apertura del sito, alla sinistra </w:t>
      </w:r>
      <w:r w:rsidR="00693849">
        <w:t>c’è il</w:t>
      </w:r>
      <w:r w:rsidR="009815BD">
        <w:t xml:space="preserve"> menù </w:t>
      </w:r>
      <w:r w:rsidR="005B609F">
        <w:t>di navigazione, nel quale sarà possibile accede</w:t>
      </w:r>
      <w:r w:rsidR="004B2F15">
        <w:t>re</w:t>
      </w:r>
      <w:r w:rsidR="005B609F">
        <w:t xml:space="preserve"> alle pagine relative alle</w:t>
      </w:r>
      <w:r w:rsidR="009815BD">
        <w:t xml:space="preserve"> promozioni,</w:t>
      </w:r>
      <w:r w:rsidR="005B609F">
        <w:t xml:space="preserve"> aziende, </w:t>
      </w:r>
      <w:proofErr w:type="spellStart"/>
      <w:r w:rsidR="005B609F">
        <w:t>faq</w:t>
      </w:r>
      <w:proofErr w:type="spellEnd"/>
      <w:r w:rsidR="005B609F">
        <w:t xml:space="preserve">, chi siamo, dove siamo, </w:t>
      </w:r>
      <w:r w:rsidR="009815BD">
        <w:t>alla</w:t>
      </w:r>
      <w:r w:rsidR="005B609F">
        <w:t xml:space="preserve"> pagina per il login e</w:t>
      </w:r>
      <w:r w:rsidR="009815BD">
        <w:t>d</w:t>
      </w:r>
      <w:r w:rsidR="005B609F">
        <w:t xml:space="preserve"> </w:t>
      </w:r>
      <w:r w:rsidR="009815BD">
        <w:t>il</w:t>
      </w:r>
      <w:r w:rsidR="005B609F">
        <w:t xml:space="preserve"> link “contattaci” </w:t>
      </w:r>
      <w:r w:rsidR="009815BD">
        <w:t>ci</w:t>
      </w:r>
      <w:r w:rsidR="005B609F">
        <w:t xml:space="preserve"> permetterà di inviare direttamente un’email all’amministratore.</w:t>
      </w:r>
    </w:p>
    <w:p w:rsidR="00693849" w:rsidRDefault="00693849" w:rsidP="002F4AF7">
      <w:r>
        <w:t>La prima pagina sarà proprio quella che permette di visualiz</w:t>
      </w:r>
      <w:r w:rsidR="004B2F15">
        <w:t xml:space="preserve">zare tutte le promozioni, le quali </w:t>
      </w:r>
      <w:r>
        <w:t>potran</w:t>
      </w:r>
      <w:r w:rsidR="004B2F15">
        <w:t>no essere ordinate per categoria,</w:t>
      </w:r>
      <w:r>
        <w:t xml:space="preserve"> azienda oppure con la visualizzazione standard. Cliccando infatti su “categoria” o “azienda” verrà fatta una divisione delle promozioni in gruppi e sarà possibile estendere un sottogruppo alla volta.</w:t>
      </w:r>
    </w:p>
    <w:p w:rsidR="00D55AD2" w:rsidRDefault="00D55AD2" w:rsidP="002F4AF7">
      <w:r>
        <w:t xml:space="preserve">Nella </w:t>
      </w:r>
      <w:proofErr w:type="spellStart"/>
      <w:r>
        <w:t>header</w:t>
      </w:r>
      <w:proofErr w:type="spellEnd"/>
      <w:r>
        <w:t xml:space="preserve"> c’è una </w:t>
      </w:r>
      <w:proofErr w:type="spellStart"/>
      <w:r>
        <w:t>form</w:t>
      </w:r>
      <w:proofErr w:type="spellEnd"/>
      <w:r>
        <w:t xml:space="preserve"> per la ricerca </w:t>
      </w:r>
      <w:r w:rsidR="009815BD">
        <w:t>delle</w:t>
      </w:r>
      <w:r>
        <w:t xml:space="preserve"> promozioni, sarà </w:t>
      </w:r>
      <w:r w:rsidR="009815BD">
        <w:t>possibile inserire la categoria e/o</w:t>
      </w:r>
      <w:r>
        <w:t xml:space="preserve"> una o più parole</w:t>
      </w:r>
      <w:r w:rsidR="009815BD">
        <w:t>.</w:t>
      </w:r>
    </w:p>
    <w:p w:rsidR="00693849" w:rsidRDefault="005B609F" w:rsidP="002F4AF7">
      <w:r>
        <w:lastRenderedPageBreak/>
        <w:t>Nella pagina “chi siamo” saranno descritte in breve le funzionalità del sito mentre nella pagi</w:t>
      </w:r>
      <w:r w:rsidR="009815BD">
        <w:t xml:space="preserve">na “Dove trovarci” c’è un </w:t>
      </w:r>
      <w:proofErr w:type="spellStart"/>
      <w:r w:rsidR="009815BD">
        <w:t>iframe</w:t>
      </w:r>
      <w:proofErr w:type="spellEnd"/>
      <w:r w:rsidR="009815BD">
        <w:t xml:space="preserve"> con</w:t>
      </w:r>
      <w:r>
        <w:t xml:space="preserve"> la mappa presa da google, con indicato il luogo</w:t>
      </w:r>
      <w:r w:rsidR="009815BD">
        <w:t>, in questo caso la sede dell'</w:t>
      </w:r>
      <w:proofErr w:type="spellStart"/>
      <w:r w:rsidR="009815BD">
        <w:t>univpm</w:t>
      </w:r>
      <w:proofErr w:type="spellEnd"/>
      <w:r>
        <w:t>.</w:t>
      </w:r>
    </w:p>
    <w:p w:rsidR="009455DD" w:rsidRDefault="009455DD" w:rsidP="002F4AF7"/>
    <w:p w:rsidR="00693849" w:rsidRDefault="00693849" w:rsidP="002F4AF7">
      <w:r>
        <w:t xml:space="preserve">Cliccando nel link “login” si potrà effettuare l’accesso, se si ha già un utente registrato con le proprie credenziali, oppure creare un nuovo account cliccando su “Registrati”. In questo modo si verrà direzionati alla pagina con la </w:t>
      </w:r>
      <w:proofErr w:type="spellStart"/>
      <w:r>
        <w:t>form</w:t>
      </w:r>
      <w:proofErr w:type="spellEnd"/>
      <w:r>
        <w:t xml:space="preserve"> relativa.</w:t>
      </w:r>
    </w:p>
    <w:p w:rsidR="00693849" w:rsidRDefault="00693849" w:rsidP="002F4AF7">
      <w:r>
        <w:t>Al momento dell’inserimento dei dati per l’autenticazione, il sistema controlla che siano esatti ed estrae il ruolo di quell’utente.</w:t>
      </w:r>
    </w:p>
    <w:p w:rsidR="00A1348B" w:rsidRDefault="00A1348B" w:rsidP="002F4AF7"/>
    <w:p w:rsidR="00693849" w:rsidRDefault="00693849" w:rsidP="002F4AF7">
      <w:r>
        <w:rPr>
          <w:noProof/>
        </w:rPr>
        <w:drawing>
          <wp:inline distT="0" distB="0" distL="0" distR="0">
            <wp:extent cx="4188757" cy="4972050"/>
            <wp:effectExtent l="0" t="0" r="0" b="0"/>
            <wp:docPr id="4" name="Immagine 4" descr="C:\Users\marti\AppData\Local\Microsoft\Windows\INetCache\Content.Word\Livello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AppData\Local\Microsoft\Windows\INetCache\Content.Word\Livello Us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5574" cy="4992012"/>
                    </a:xfrm>
                    <a:prstGeom prst="rect">
                      <a:avLst/>
                    </a:prstGeom>
                    <a:noFill/>
                    <a:ln>
                      <a:noFill/>
                    </a:ln>
                  </pic:spPr>
                </pic:pic>
              </a:graphicData>
            </a:graphic>
          </wp:inline>
        </w:drawing>
      </w:r>
    </w:p>
    <w:p w:rsidR="00C27DB4" w:rsidRDefault="00C27DB4" w:rsidP="002F4AF7">
      <w:r>
        <w:t>Al momento del login l’utente verrà rimandato ad una pagina Home dove potrà scegliere l’operazione da effettuare.</w:t>
      </w:r>
    </w:p>
    <w:p w:rsidR="00F216EB" w:rsidRDefault="00693849" w:rsidP="002F4AF7">
      <w:r>
        <w:t xml:space="preserve">Il livello user </w:t>
      </w:r>
      <w:r w:rsidR="00D55AD2">
        <w:t>estende il livello pubblico, troveremo quindi un menù simile, gli unici cambiamenti saranno</w:t>
      </w:r>
      <w:r w:rsidR="007B6827">
        <w:t xml:space="preserve"> i seguenti</w:t>
      </w:r>
      <w:r w:rsidR="00D55AD2">
        <w:t xml:space="preserve">: </w:t>
      </w:r>
      <w:r w:rsidR="007B6827">
        <w:t xml:space="preserve">al posto del bottone login, troveremo </w:t>
      </w:r>
      <w:proofErr w:type="spellStart"/>
      <w:r w:rsidR="007B6827">
        <w:t>logout</w:t>
      </w:r>
      <w:proofErr w:type="spellEnd"/>
      <w:r w:rsidR="004B2F15">
        <w:t>, e avremo un link alla pagina “modifica profilo”</w:t>
      </w:r>
      <w:r w:rsidR="007B6827">
        <w:t>.</w:t>
      </w:r>
      <w:r w:rsidR="00D55AD2">
        <w:t xml:space="preserve"> </w:t>
      </w:r>
    </w:p>
    <w:p w:rsidR="00645E16" w:rsidRDefault="00645E16" w:rsidP="002F4AF7">
      <w:r>
        <w:t xml:space="preserve">Il bottone </w:t>
      </w:r>
      <w:proofErr w:type="spellStart"/>
      <w:r>
        <w:t>logout</w:t>
      </w:r>
      <w:proofErr w:type="spellEnd"/>
      <w:r>
        <w:t xml:space="preserve"> sarà presente nel menù di ogni utente autenticato, qualsiasi sia il suo livello</w:t>
      </w:r>
      <w:r w:rsidR="007B6827">
        <w:t>, fare click su questo bottone, terminerà la sessione corrente e riporterà, l'utente alla home del livello pubblico.</w:t>
      </w:r>
    </w:p>
    <w:p w:rsidR="00D55AD2" w:rsidRDefault="00D55AD2" w:rsidP="002F4AF7">
      <w:r>
        <w:lastRenderedPageBreak/>
        <w:t xml:space="preserve">Facendo click su “Modifica Profilo” verrà caricata una </w:t>
      </w:r>
      <w:proofErr w:type="spellStart"/>
      <w:r>
        <w:t>form</w:t>
      </w:r>
      <w:proofErr w:type="spellEnd"/>
      <w:r>
        <w:t>, già popolata con i dati dell’utente che ha fatto l’accesso in quel momento, e ci sarà la possibilità di cambiare i dati anagrafici e la password.</w:t>
      </w:r>
    </w:p>
    <w:p w:rsidR="00D55AD2" w:rsidRDefault="00D55AD2" w:rsidP="002F4AF7">
      <w:r>
        <w:t xml:space="preserve">Una volta fatto l’accesso come utente sarà possibile acquisire dei coupon. Apparirà infatti su ogni visualizzazione delle promozioni un bottone “Ottieni” che, quando premuto, attiverà automaticamente la procedura di salvataggio di un nuovo coupon. Nella tabella ne verrà inserito uno nuovo con l’id dell’utente che l’ha acquisito e l’id della promozione nella quale si è cliccato. Inoltre verrà visualizzata una pagina </w:t>
      </w:r>
      <w:r w:rsidR="00C31C3D">
        <w:t>“Stampa Coupon” che si potrà stampare per poi mostrare al momento dell’acquisto in negozio.</w:t>
      </w:r>
    </w:p>
    <w:p w:rsidR="00A1348B" w:rsidRDefault="00A1348B" w:rsidP="002F4AF7"/>
    <w:p w:rsidR="00C31C3D" w:rsidRDefault="00C31C3D" w:rsidP="002F4AF7">
      <w:r>
        <w:rPr>
          <w:noProof/>
        </w:rPr>
        <w:drawing>
          <wp:inline distT="0" distB="0" distL="0" distR="0">
            <wp:extent cx="4114800" cy="5268810"/>
            <wp:effectExtent l="0" t="0" r="0" b="0"/>
            <wp:docPr id="1" name="Immagine 1" descr="C:\Users\marti\AppData\Local\Microsoft\Windows\INetCache\Content.Word\Livello S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AppData\Local\Microsoft\Windows\INetCache\Content.Word\Livello Saff.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8371" cy="5286187"/>
                    </a:xfrm>
                    <a:prstGeom prst="rect">
                      <a:avLst/>
                    </a:prstGeom>
                    <a:noFill/>
                    <a:ln>
                      <a:noFill/>
                    </a:ln>
                  </pic:spPr>
                </pic:pic>
              </a:graphicData>
            </a:graphic>
          </wp:inline>
        </w:drawing>
      </w:r>
    </w:p>
    <w:p w:rsidR="00645E16" w:rsidRDefault="003B7F7E" w:rsidP="00645E16">
      <w:r>
        <w:t xml:space="preserve">Il livello staff, come il livello user, estende quello pubblico. Al momento dell’autenticazione verrà visualizzata </w:t>
      </w:r>
      <w:r w:rsidR="00645E16">
        <w:t xml:space="preserve">la </w:t>
      </w:r>
      <w:r>
        <w:t>pagina</w:t>
      </w:r>
      <w:r w:rsidR="00645E16">
        <w:t xml:space="preserve"> dell’area riservata</w:t>
      </w:r>
      <w:r>
        <w:t xml:space="preserve"> </w:t>
      </w:r>
      <w:r w:rsidR="00645E16">
        <w:t>che avrà un menù</w:t>
      </w:r>
      <w:r>
        <w:t>,</w:t>
      </w:r>
      <w:r w:rsidR="00645E16">
        <w:t xml:space="preserve"> attraverso il quale sarà possibile modificare il profilo utente secondo la stessa procedura dell’utente base, aggiungere una nuova promozione attraverso “Aggiungi Promozione” e modificare o eliminarne una attraverso “Modifica Promozione”.</w:t>
      </w:r>
    </w:p>
    <w:p w:rsidR="00645E16" w:rsidRDefault="00645E16" w:rsidP="00645E16">
      <w:r>
        <w:t xml:space="preserve">In quest’ultima pagina di modifica, verrà visualizzata una tabella con tutte le promozioni inserite nel sito. Alla fine di ogni record sarà possibile scegliere se modificare, si aprirà una </w:t>
      </w:r>
      <w:proofErr w:type="spellStart"/>
      <w:r>
        <w:t>form</w:t>
      </w:r>
      <w:proofErr w:type="spellEnd"/>
      <w:r>
        <w:t xml:space="preserve"> specifica secondo la stessa procedura della modifica utente, oppure eliminare una determinata promozione.</w:t>
      </w:r>
    </w:p>
    <w:p w:rsidR="00645E16" w:rsidRDefault="00645E16" w:rsidP="00645E16">
      <w:r>
        <w:lastRenderedPageBreak/>
        <w:t>Sarà inoltre possibile tornare al menù principale, simile a quello pubblico, cliccando nell’ancora “Home”.</w:t>
      </w:r>
      <w:r w:rsidR="00A1348B">
        <w:t xml:space="preserve"> Varierà solo per la presenza di</w:t>
      </w:r>
      <w:proofErr w:type="gramStart"/>
      <w:r w:rsidR="00A1348B">
        <w:t>:</w:t>
      </w:r>
      <w:r w:rsidR="00C27DB4">
        <w:t>”Area</w:t>
      </w:r>
      <w:proofErr w:type="gramEnd"/>
      <w:r w:rsidR="00C27DB4">
        <w:t xml:space="preserve"> Riservata”, la quale farà parte anche dello stesso menù per l’admin.</w:t>
      </w:r>
    </w:p>
    <w:p w:rsidR="003B7F7E" w:rsidRDefault="006B6C78" w:rsidP="002F4AF7">
      <w:r>
        <w:rPr>
          <w:noProof/>
        </w:rPr>
        <w:pict>
          <v:rect id="Rettangolo 6" o:spid="_x0000_s1030" style="position:absolute;margin-left:253.9pt;margin-top:278.3pt;width:30pt;height:8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" fillcolor="white [3201]" strokecolor="white [3212]" strokeweight="1pt"/>
        </w:pict>
      </w:r>
      <w:r>
        <w:rPr>
          <w:noProof/>
        </w:rPr>
        <w:pict>
          <v:rect id="Rettangolo 5" o:spid="_x0000_s1029" style="position:absolute;margin-left:283.9pt;margin-top:269.1pt;width:82.8pt;height:61.2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" fillcolor="white [3201]" strokecolor="white [3212]" strokeweight="1pt"/>
        </w:pict>
      </w:r>
      <w:r w:rsidR="003B7F7E">
        <w:rPr>
          <w:noProof/>
        </w:rPr>
        <w:drawing>
          <wp:inline distT="0" distB="0" distL="0" distR="0">
            <wp:extent cx="4546178" cy="5938520"/>
            <wp:effectExtent l="0" t="0" r="6985" b="5080"/>
            <wp:docPr id="2" name="Immagine 2" descr="C:\Users\marti\AppData\Local\Microsoft\Windows\INetCache\Content.Word\Livello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AppData\Local\Microsoft\Windows\INetCache\Content.Word\Livello Adm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50166" cy="5943730"/>
                    </a:xfrm>
                    <a:prstGeom prst="rect">
                      <a:avLst/>
                    </a:prstGeom>
                    <a:noFill/>
                    <a:ln>
                      <a:noFill/>
                    </a:ln>
                  </pic:spPr>
                </pic:pic>
              </a:graphicData>
            </a:graphic>
          </wp:inline>
        </w:drawing>
      </w:r>
    </w:p>
    <w:p w:rsidR="00F216EB" w:rsidRDefault="00C27DB4" w:rsidP="002F4AF7">
      <w:r>
        <w:t xml:space="preserve">Al momento dell’autenticazione con credenziali admin, l’utente verrà rimandato </w:t>
      </w:r>
      <w:r w:rsidR="00A1348B">
        <w:t>alla</w:t>
      </w:r>
      <w:r>
        <w:t xml:space="preserve"> pagina </w:t>
      </w:r>
      <w:r w:rsidR="00A1348B">
        <w:t>principale</w:t>
      </w:r>
      <w:r>
        <w:t xml:space="preserve"> dell’area riservata. Ci sarà un menù specifico formato dalle ancore che porteranno alla gestione CRUD delle aziende, categorie, </w:t>
      </w:r>
      <w:proofErr w:type="spellStart"/>
      <w:r>
        <w:t>faq</w:t>
      </w:r>
      <w:proofErr w:type="spellEnd"/>
      <w:r>
        <w:t>, utenti oltre che alla visualizzazione di alcune statistiche del sito. Le statistiche permetteranno all’admin di vedere quanti coupon sono stati emessi in totale, quanti emessi per ogni promozione e chi</w:t>
      </w:r>
      <w:r w:rsidR="009F4A30">
        <w:t>, fra gli utenti registrati, ha ottenuto coupon e quanti</w:t>
      </w:r>
      <w:r w:rsidR="001E6528">
        <w:t>.</w:t>
      </w:r>
    </w:p>
    <w:p w:rsidR="009455DD" w:rsidRDefault="009455DD" w:rsidP="002F4AF7"/>
    <w:p w:rsidR="009455DD" w:rsidRDefault="009455DD" w:rsidP="002F4AF7"/>
    <w:p w:rsidR="009455DD" w:rsidRDefault="009455DD" w:rsidP="002F4AF7"/>
    <w:p w:rsidR="009455DD" w:rsidRDefault="009455DD" w:rsidP="001E6528">
      <w:pPr>
        <w:pStyle w:val="Titolo7"/>
        <w:rPr>
          <w:rFonts w:asciiTheme="minorHAnsi" w:hAnsiTheme="minorHAnsi"/>
          <w:i w:val="0"/>
          <w:color w:val="000000" w:themeColor="text1"/>
          <w:spacing w:val="0"/>
          <w:sz w:val="22"/>
        </w:rPr>
      </w:pPr>
    </w:p>
    <w:p w:rsidR="009455DD" w:rsidRDefault="001E6528" w:rsidP="001E6528">
      <w:pPr>
        <w:pStyle w:val="Titolo7"/>
      </w:pPr>
      <w:r>
        <w:lastRenderedPageBreak/>
        <w:t xml:space="preserve">Diagramma ER </w:t>
      </w:r>
    </w:p>
    <w:p w:rsidR="00C27DB4" w:rsidRDefault="001E6528" w:rsidP="001E6528">
      <w:pPr>
        <w:pStyle w:val="Titolo7"/>
      </w:pPr>
      <w:r>
        <w:rPr>
          <w:noProof/>
        </w:rPr>
        <w:drawing>
          <wp:inline distT="0" distB="0" distL="0" distR="0">
            <wp:extent cx="5758815" cy="4822190"/>
            <wp:effectExtent l="0" t="0" r="0" b="0"/>
            <wp:docPr id="7" name="Immagine 7" descr="C:\Users\marti\AppData\Local\Microsoft\Windows\INetCache\Content.Wor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AppData\Local\Microsoft\Windows\INetCache\Content.Word\datab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8815" cy="4822190"/>
                    </a:xfrm>
                    <a:prstGeom prst="rect">
                      <a:avLst/>
                    </a:prstGeom>
                    <a:noFill/>
                    <a:ln>
                      <a:noFill/>
                    </a:ln>
                  </pic:spPr>
                </pic:pic>
              </a:graphicData>
            </a:graphic>
          </wp:inline>
        </w:drawing>
      </w:r>
    </w:p>
    <w:p w:rsidR="001E6528" w:rsidRDefault="001E6528" w:rsidP="001E6528">
      <w:r>
        <w:t xml:space="preserve">Il database l’abbiamo sviluppato con </w:t>
      </w:r>
      <w:proofErr w:type="spellStart"/>
      <w:r>
        <w:t>MySql</w:t>
      </w:r>
      <w:proofErr w:type="spellEnd"/>
      <w:r>
        <w:t>. Abbiamo inserito le tabelle sopra riportate con i relativi campi</w:t>
      </w:r>
      <w:r w:rsidR="009301EF">
        <w:t xml:space="preserve"> attenendoci alle specifiche del progetto.</w:t>
      </w:r>
    </w:p>
    <w:p w:rsidR="009455DD" w:rsidRPr="001E6528" w:rsidRDefault="009301EF" w:rsidP="001E6528">
      <w:r>
        <w:t>La tabella combo, che avevamo aggiunto per un’eventuale opzione aggiuntiva che ne richiedeva l’utilizzo, non viene mai utilizzata.</w:t>
      </w:r>
    </w:p>
    <w:p w:rsidR="00C27DB4" w:rsidRDefault="004C6E2E" w:rsidP="009301EF">
      <w:pPr>
        <w:pStyle w:val="Titolo7"/>
      </w:pPr>
      <w:r>
        <w:t xml:space="preserve">Tecnologie utilizzate </w:t>
      </w:r>
      <w:r w:rsidR="009301EF">
        <w:t>per la real</w:t>
      </w:r>
      <w:r>
        <w:t>izzazione del progetto</w:t>
      </w:r>
    </w:p>
    <w:p w:rsidR="009301EF" w:rsidRDefault="009301EF" w:rsidP="009301EF">
      <w:pPr>
        <w:pStyle w:val="Paragrafoelenco"/>
        <w:numPr>
          <w:ilvl w:val="0"/>
          <w:numId w:val="11"/>
        </w:numPr>
      </w:pPr>
      <w:r>
        <w:t xml:space="preserve">Linguaggio </w:t>
      </w:r>
      <w:r w:rsidRPr="00B66AE2">
        <w:rPr>
          <w:b/>
        </w:rPr>
        <w:t>HTML</w:t>
      </w:r>
      <w:r>
        <w:t>, utilizzato per la realizzazione della struttura delle pagine web;</w:t>
      </w:r>
    </w:p>
    <w:p w:rsidR="00C27DB4" w:rsidRDefault="009301EF" w:rsidP="002F4AF7">
      <w:pPr>
        <w:pStyle w:val="Paragrafoelenco"/>
        <w:numPr>
          <w:ilvl w:val="0"/>
          <w:numId w:val="11"/>
        </w:numPr>
      </w:pPr>
      <w:r>
        <w:t xml:space="preserve">Linguaggio </w:t>
      </w:r>
      <w:r w:rsidRPr="00B66AE2">
        <w:rPr>
          <w:b/>
        </w:rPr>
        <w:t>CSS</w:t>
      </w:r>
      <w:r>
        <w:t xml:space="preserve">, utilizzato per le decorazioni </w:t>
      </w:r>
      <w:r w:rsidR="004C6E2E">
        <w:t>della pagina web, per gestire i colori e i posizionamenti all’interno delle pagine. Non abbiamo mai aggiunto codice di questo tipo all’interno dei documenti html, ma ogni attributo è scritto nell’apposito file style.css all’interno alla cartella public/</w:t>
      </w:r>
      <w:proofErr w:type="spellStart"/>
      <w:r w:rsidR="004C6E2E">
        <w:t>css</w:t>
      </w:r>
      <w:proofErr w:type="spellEnd"/>
      <w:r w:rsidR="004C6E2E">
        <w:t>;</w:t>
      </w:r>
    </w:p>
    <w:p w:rsidR="004C6E2E" w:rsidRDefault="0078177F" w:rsidP="002F4AF7">
      <w:pPr>
        <w:pStyle w:val="Paragrafoelenco"/>
        <w:numPr>
          <w:ilvl w:val="0"/>
          <w:numId w:val="11"/>
        </w:numPr>
      </w:pPr>
      <w:r w:rsidRPr="00B66AE2">
        <w:rPr>
          <w:b/>
        </w:rPr>
        <w:t>JavaScript</w:t>
      </w:r>
      <w:r>
        <w:t xml:space="preserve"> e </w:t>
      </w:r>
      <w:proofErr w:type="spellStart"/>
      <w:r w:rsidRPr="00B66AE2">
        <w:rPr>
          <w:b/>
        </w:rPr>
        <w:t>jQuery</w:t>
      </w:r>
      <w:proofErr w:type="spellEnd"/>
      <w:r>
        <w:t xml:space="preserve"> utilizzati per la validazione in modalità asincrona </w:t>
      </w:r>
      <w:r w:rsidR="00447485">
        <w:t xml:space="preserve">di tutte le </w:t>
      </w:r>
      <w:proofErr w:type="spellStart"/>
      <w:r w:rsidR="00447485">
        <w:t>form</w:t>
      </w:r>
      <w:proofErr w:type="spellEnd"/>
      <w:r w:rsidR="00447485">
        <w:t xml:space="preserve">, attraverso una validazione </w:t>
      </w:r>
      <w:r w:rsidR="00447485" w:rsidRPr="00B66AE2">
        <w:rPr>
          <w:b/>
        </w:rPr>
        <w:t>AJAX</w:t>
      </w:r>
      <w:r w:rsidR="00447485">
        <w:t xml:space="preserve">. </w:t>
      </w:r>
      <w:proofErr w:type="spellStart"/>
      <w:r w:rsidR="00447485" w:rsidRPr="00B66AE2">
        <w:rPr>
          <w:b/>
        </w:rPr>
        <w:t>JQuery</w:t>
      </w:r>
      <w:proofErr w:type="spellEnd"/>
      <w:r w:rsidR="00447485">
        <w:t xml:space="preserve"> è stato impiegato anche per altre funzionalità che de</w:t>
      </w:r>
      <w:r w:rsidR="004B2F15">
        <w:t>s</w:t>
      </w:r>
      <w:r w:rsidR="00447485">
        <w:t>criveremo in seguito;</w:t>
      </w:r>
    </w:p>
    <w:p w:rsidR="00447485" w:rsidRDefault="00447485" w:rsidP="002F4AF7">
      <w:pPr>
        <w:pStyle w:val="Paragrafoelenco"/>
        <w:numPr>
          <w:ilvl w:val="0"/>
          <w:numId w:val="11"/>
        </w:numPr>
      </w:pPr>
      <w:r>
        <w:t xml:space="preserve">Codifica </w:t>
      </w:r>
      <w:r w:rsidRPr="00B66AE2">
        <w:rPr>
          <w:b/>
        </w:rPr>
        <w:t>JSON</w:t>
      </w:r>
      <w:r>
        <w:t xml:space="preserve">, utilizzata per la validazione </w:t>
      </w:r>
      <w:proofErr w:type="spellStart"/>
      <w:r>
        <w:t>ajax</w:t>
      </w:r>
      <w:proofErr w:type="spellEnd"/>
      <w:r>
        <w:t>. Quando il client fa la richiesta al server in modalità asincrona, quest’ultimo restituisce un file con la risposta in questa codifica, è molto più leggera dell’</w:t>
      </w:r>
      <w:r w:rsidRPr="00B66AE2">
        <w:rPr>
          <w:b/>
        </w:rPr>
        <w:t>XML</w:t>
      </w:r>
      <w:r>
        <w:t xml:space="preserve"> e facilmente leggibile dal client;</w:t>
      </w:r>
    </w:p>
    <w:p w:rsidR="00447485" w:rsidRDefault="00447485" w:rsidP="00C40DDA">
      <w:pPr>
        <w:pStyle w:val="Paragrafoelenco"/>
        <w:numPr>
          <w:ilvl w:val="0"/>
          <w:numId w:val="11"/>
        </w:numPr>
      </w:pPr>
      <w:proofErr w:type="spellStart"/>
      <w:r w:rsidRPr="00B66AE2">
        <w:rPr>
          <w:b/>
        </w:rPr>
        <w:t>ZendFramework</w:t>
      </w:r>
      <w:proofErr w:type="spellEnd"/>
      <w:r>
        <w:t xml:space="preserve"> è stata la nostra base per lo sviluppo del sito, attraverso il modello </w:t>
      </w:r>
      <w:r w:rsidRPr="00B66AE2">
        <w:rPr>
          <w:b/>
        </w:rPr>
        <w:t>MVC</w:t>
      </w:r>
      <w:r>
        <w:t>. Tutte le funzionalità sono state imp</w:t>
      </w:r>
      <w:r w:rsidR="00C40DDA">
        <w:t xml:space="preserve">lementate con questa tecnologia. Compreso anche il controllo degli accessi con </w:t>
      </w:r>
      <w:r w:rsidR="00C40DDA" w:rsidRPr="00B66AE2">
        <w:rPr>
          <w:b/>
        </w:rPr>
        <w:t>ACL</w:t>
      </w:r>
      <w:r w:rsidR="00C40DDA">
        <w:t xml:space="preserve">. </w:t>
      </w:r>
    </w:p>
    <w:p w:rsidR="00C40DDA" w:rsidRDefault="00C40DDA" w:rsidP="00C40DDA">
      <w:pPr>
        <w:pStyle w:val="Titolo7"/>
      </w:pPr>
      <w:r>
        <w:lastRenderedPageBreak/>
        <w:t>Soluzioni adottate</w:t>
      </w:r>
    </w:p>
    <w:p w:rsidR="00C40DDA" w:rsidRDefault="00C40DDA" w:rsidP="00C40DDA">
      <w:r>
        <w:t>Ecco alcune soluzioni degne di nota, che abbiamo adottato per lo sviluppo del nostro progetto.</w:t>
      </w:r>
    </w:p>
    <w:p w:rsidR="005E1993" w:rsidRDefault="005E1993" w:rsidP="005E1993">
      <w:pPr>
        <w:pStyle w:val="Titolo8"/>
      </w:pPr>
      <w:r>
        <w:t>Registrazione nuovo account</w:t>
      </w:r>
    </w:p>
    <w:p w:rsidR="005E1993" w:rsidRDefault="005E1993" w:rsidP="005E1993">
      <w:r>
        <w:t>Per la re</w:t>
      </w:r>
      <w:r w:rsidR="00B2092C">
        <w:t xml:space="preserve">gistrazione di un nuovo account, richiamiamo la </w:t>
      </w:r>
      <w:proofErr w:type="spellStart"/>
      <w:r w:rsidR="00B2092C">
        <w:t>form</w:t>
      </w:r>
      <w:proofErr w:type="spellEnd"/>
      <w:r w:rsidR="00B2092C">
        <w:t xml:space="preserve"> </w:t>
      </w:r>
      <w:r w:rsidR="004B2F15">
        <w:t>“</w:t>
      </w:r>
      <w:proofErr w:type="spellStart"/>
      <w:r w:rsidR="00B2092C">
        <w:t>Signin.php</w:t>
      </w:r>
      <w:proofErr w:type="spellEnd"/>
      <w:r w:rsidR="004B2F15">
        <w:t>”</w:t>
      </w:r>
      <w:r w:rsidR="00B2092C">
        <w:t xml:space="preserve"> e, al click del bottone “Registrami”, </w:t>
      </w:r>
      <w:r w:rsidR="0014587A">
        <w:t xml:space="preserve">come prima cosa verrà mandata una </w:t>
      </w:r>
      <w:proofErr w:type="spellStart"/>
      <w:r w:rsidR="0014587A">
        <w:t>query</w:t>
      </w:r>
      <w:proofErr w:type="spellEnd"/>
      <w:r w:rsidR="0014587A">
        <w:t xml:space="preserve"> per cercare se quell’username inserito corrisponde già ad un account (per poter avere l’unicità del campo), in seguito </w:t>
      </w:r>
      <w:r w:rsidR="00B2092C">
        <w:t>verranno inv</w:t>
      </w:r>
      <w:r w:rsidR="0014587A">
        <w:t xml:space="preserve">iati i dati, salvati nel </w:t>
      </w:r>
      <w:proofErr w:type="spellStart"/>
      <w:r w:rsidR="0014587A">
        <w:t>db</w:t>
      </w:r>
      <w:proofErr w:type="spellEnd"/>
      <w:r w:rsidR="0014587A">
        <w:t>,</w:t>
      </w:r>
      <w:r w:rsidR="00B2092C">
        <w:t xml:space="preserve"> verrà effettuato automaticamente il login con le credenziali appena inserite. L’utente verrà rimandato alla pagina di Home dell’utente, con la scritta di Benvenuto.</w:t>
      </w:r>
    </w:p>
    <w:p w:rsidR="00C647E0" w:rsidRDefault="00C647E0" w:rsidP="005E1993">
      <w:r>
        <w:t>Questo è possibile perché viene richiamata l’”</w:t>
      </w:r>
      <w:proofErr w:type="spellStart"/>
      <w:r w:rsidRPr="00C647E0">
        <w:t>authenticate</w:t>
      </w:r>
      <w:proofErr w:type="spellEnd"/>
      <w:r>
        <w:t>” anche all’interno dell’azione “</w:t>
      </w:r>
      <w:proofErr w:type="spellStart"/>
      <w:r>
        <w:t>adduserAction</w:t>
      </w:r>
      <w:proofErr w:type="spellEnd"/>
      <w:r>
        <w:t xml:space="preserve">” del </w:t>
      </w:r>
      <w:r w:rsidR="004B2F15">
        <w:t>“</w:t>
      </w:r>
      <w:proofErr w:type="spellStart"/>
      <w:r>
        <w:t>PublicControl</w:t>
      </w:r>
      <w:proofErr w:type="spellEnd"/>
      <w:r w:rsidR="004B2F15">
        <w:t>”</w:t>
      </w:r>
      <w:r>
        <w:t>.</w:t>
      </w:r>
    </w:p>
    <w:p w:rsidR="00B2092C" w:rsidRDefault="004B285E" w:rsidP="004B285E">
      <w:pPr>
        <w:pStyle w:val="Titolo8"/>
      </w:pPr>
      <w:r>
        <w:t>Validazioni AJAX</w:t>
      </w:r>
    </w:p>
    <w:p w:rsidR="004B285E" w:rsidRDefault="004B285E" w:rsidP="004B285E">
      <w:r>
        <w:t xml:space="preserve">Abbiamo usato </w:t>
      </w:r>
      <w:r w:rsidRPr="00B66AE2">
        <w:rPr>
          <w:b/>
        </w:rPr>
        <w:t>AJAX</w:t>
      </w:r>
      <w:r>
        <w:t xml:space="preserve"> per la validazione asincrona delle </w:t>
      </w:r>
      <w:proofErr w:type="spellStart"/>
      <w:r>
        <w:t>form</w:t>
      </w:r>
      <w:proofErr w:type="spellEnd"/>
      <w:r>
        <w:t xml:space="preserve">. Ci è servito cioè per poter dare all’utente un riscontro in tempo reale nei dati inseriti in quel momento. Il modello </w:t>
      </w:r>
      <w:bookmarkStart w:id="0" w:name="_GoBack"/>
      <w:bookmarkEnd w:id="0"/>
      <w:r>
        <w:t xml:space="preserve">client-server </w:t>
      </w:r>
      <w:r w:rsidR="00B66AE2">
        <w:t>implementato dal</w:t>
      </w:r>
      <w:r>
        <w:t xml:space="preserve"> </w:t>
      </w:r>
      <w:r w:rsidR="00B66AE2">
        <w:t xml:space="preserve">protocollo </w:t>
      </w:r>
      <w:r w:rsidR="00B66AE2" w:rsidRPr="00B66AE2">
        <w:rPr>
          <w:b/>
        </w:rPr>
        <w:t>HTTP</w:t>
      </w:r>
      <w:r w:rsidR="00B66AE2">
        <w:t xml:space="preserve"> </w:t>
      </w:r>
      <w:r>
        <w:t xml:space="preserve">non ci permetterebbe di fare un’operazione del genere in quanto opera in modalità sincrona; cioè quando il client manda una richiesta al server, poi non può più fare niente finché non arriva la risposta che si aspetta. Usando </w:t>
      </w:r>
      <w:r w:rsidRPr="00B66AE2">
        <w:rPr>
          <w:b/>
        </w:rPr>
        <w:t>AJAX</w:t>
      </w:r>
      <w:r>
        <w:t xml:space="preserve"> invece è possibile scavalcare questo problema ma non solo. Grazie a delle funzioni </w:t>
      </w:r>
      <w:proofErr w:type="spellStart"/>
      <w:r w:rsidRPr="00B66AE2">
        <w:rPr>
          <w:b/>
        </w:rPr>
        <w:t>jQuery</w:t>
      </w:r>
      <w:proofErr w:type="spellEnd"/>
      <w:r>
        <w:t xml:space="preserve"> possiamo controllare se il dato è valido quando la text-box in cui lo stavamo inserendo</w:t>
      </w:r>
      <w:r w:rsidR="005E5E16">
        <w:t xml:space="preserve"> perde il focus. In quel momento infatti viene richiamata la funzione “</w:t>
      </w:r>
      <w:proofErr w:type="spellStart"/>
      <w:r w:rsidR="005E5E16">
        <w:t>doValidation</w:t>
      </w:r>
      <w:proofErr w:type="spellEnd"/>
      <w:r w:rsidR="005E5E16">
        <w:t>” che si trova nel file public/</w:t>
      </w:r>
      <w:proofErr w:type="spellStart"/>
      <w:r w:rsidR="005E5E16">
        <w:t>js</w:t>
      </w:r>
      <w:proofErr w:type="spellEnd"/>
      <w:r w:rsidR="005E5E16">
        <w:t>/functions.js</w:t>
      </w:r>
      <w:r w:rsidR="007A1A72">
        <w:t xml:space="preserve">, attraverso la quale verrà eseguito il procedimento di validazione vero e proprio attraverso </w:t>
      </w:r>
      <w:r w:rsidR="007A1A72" w:rsidRPr="00B66AE2">
        <w:rPr>
          <w:b/>
        </w:rPr>
        <w:t>AJAX</w:t>
      </w:r>
      <w:r w:rsidR="007A1A72">
        <w:t xml:space="preserve">. Il server restituisce un file di codifica </w:t>
      </w:r>
      <w:r w:rsidR="007A1A72" w:rsidRPr="00B66AE2">
        <w:rPr>
          <w:b/>
        </w:rPr>
        <w:t>JSON</w:t>
      </w:r>
      <w:r w:rsidR="007A1A72">
        <w:t xml:space="preserve"> che sarà facilmente interpretabile.</w:t>
      </w:r>
    </w:p>
    <w:p w:rsidR="007A1A72" w:rsidRDefault="007A1A72" w:rsidP="004B285E">
      <w:r>
        <w:t xml:space="preserve">La funzione </w:t>
      </w:r>
      <w:proofErr w:type="spellStart"/>
      <w:r w:rsidRPr="00B66AE2">
        <w:rPr>
          <w:b/>
        </w:rPr>
        <w:t>jQuery</w:t>
      </w:r>
      <w:proofErr w:type="spellEnd"/>
      <w:r>
        <w:t xml:space="preserve"> ed il successivo richiamo della funzione “</w:t>
      </w:r>
      <w:proofErr w:type="spellStart"/>
      <w:r>
        <w:t>doValidation</w:t>
      </w:r>
      <w:proofErr w:type="spellEnd"/>
      <w:r>
        <w:t xml:space="preserve">” sono state necessariamente implementate all’interno di ogni vista che richiama una </w:t>
      </w:r>
      <w:proofErr w:type="spellStart"/>
      <w:r>
        <w:t>form</w:t>
      </w:r>
      <w:proofErr w:type="spellEnd"/>
      <w:r>
        <w:t>: login.phtml, signin.phtml (registrazione), retrieve.phtml (modifica profilo autenticato), newpromo.phtml, popolate.phtml, newazienda.phtml, popolateaz.phtml, newcategoria.phtml, popolatecat.phtml, newfaq.phtml, popolatefaq.phtml, newutente.phtml</w:t>
      </w:r>
      <w:r w:rsidR="00782278">
        <w:t>, popolateusr.phtml.</w:t>
      </w:r>
    </w:p>
    <w:p w:rsidR="00782278" w:rsidRDefault="001810C0" w:rsidP="001810C0">
      <w:pPr>
        <w:pStyle w:val="Titolo8"/>
      </w:pPr>
      <w:r>
        <w:t>Form di modifica</w:t>
      </w:r>
    </w:p>
    <w:p w:rsidR="00871D45" w:rsidRDefault="00871D45" w:rsidP="00871D45">
      <w:r>
        <w:t xml:space="preserve">Per le </w:t>
      </w:r>
      <w:proofErr w:type="spellStart"/>
      <w:r>
        <w:t>form</w:t>
      </w:r>
      <w:proofErr w:type="spellEnd"/>
      <w:r>
        <w:t xml:space="preserve"> di modifica ci siamo fondamentalmente basati su una funzione che ci mette a disposizione </w:t>
      </w:r>
      <w:proofErr w:type="spellStart"/>
      <w:r w:rsidRPr="00B66AE2">
        <w:rPr>
          <w:b/>
        </w:rPr>
        <w:t>ZendFramework</w:t>
      </w:r>
      <w:proofErr w:type="spellEnd"/>
      <w:r>
        <w:t xml:space="preserve">: </w:t>
      </w:r>
      <w:proofErr w:type="spellStart"/>
      <w:proofErr w:type="gramStart"/>
      <w:r>
        <w:t>populate</w:t>
      </w:r>
      <w:proofErr w:type="spellEnd"/>
      <w:r w:rsidR="00B66AE2">
        <w:t>(</w:t>
      </w:r>
      <w:proofErr w:type="gramEnd"/>
      <w:r w:rsidR="00B66AE2">
        <w:t>)</w:t>
      </w:r>
      <w:r>
        <w:t>.</w:t>
      </w:r>
    </w:p>
    <w:p w:rsidR="00871D45" w:rsidRDefault="00871D45" w:rsidP="00871D45">
      <w:r>
        <w:t xml:space="preserve">Per farlo abbiamo utilizzato la stessa </w:t>
      </w:r>
      <w:proofErr w:type="spellStart"/>
      <w:r>
        <w:t>form</w:t>
      </w:r>
      <w:proofErr w:type="spellEnd"/>
      <w:r>
        <w:t xml:space="preserve"> che avevamo creato per </w:t>
      </w:r>
      <w:r w:rsidR="003D0C06">
        <w:t xml:space="preserve">l’inserimento (usato per utenti, categorie, </w:t>
      </w:r>
      <w:proofErr w:type="spellStart"/>
      <w:r w:rsidR="003D0C06">
        <w:t>faq</w:t>
      </w:r>
      <w:proofErr w:type="spellEnd"/>
      <w:r w:rsidR="003D0C06">
        <w:t xml:space="preserve">, aziende e promozioni, tutte con questo stesso procedimento). Vengono richiamate tre distinte </w:t>
      </w:r>
      <w:proofErr w:type="spellStart"/>
      <w:r w:rsidR="003D0C06">
        <w:t>action</w:t>
      </w:r>
      <w:proofErr w:type="spellEnd"/>
      <w:r w:rsidR="003D0C06">
        <w:t xml:space="preserve"> all’interno dello stesso controller. Cliccando dalla vista “</w:t>
      </w:r>
      <w:proofErr w:type="spellStart"/>
      <w:r w:rsidR="003D0C06">
        <w:t>modpromo</w:t>
      </w:r>
      <w:proofErr w:type="spellEnd"/>
      <w:r w:rsidR="003D0C06">
        <w:t>” nell’icona relativa alla modifica di un campo, verrà attivata, ad esempio per la modifica delle promozioni, la “</w:t>
      </w:r>
      <w:proofErr w:type="spellStart"/>
      <w:r w:rsidR="003D0C06">
        <w:t>popolateAction</w:t>
      </w:r>
      <w:proofErr w:type="spellEnd"/>
      <w:r w:rsidR="003D0C06">
        <w:t>”.</w:t>
      </w:r>
    </w:p>
    <w:p w:rsidR="003D0C06" w:rsidRDefault="003D0C06" w:rsidP="00871D45">
      <w:r>
        <w:t xml:space="preserve">A questo punto </w:t>
      </w:r>
      <w:r w:rsidR="00673D60">
        <w:t xml:space="preserve">viene inviata una </w:t>
      </w:r>
      <w:proofErr w:type="spellStart"/>
      <w:r w:rsidR="00673D60">
        <w:t>query</w:t>
      </w:r>
      <w:proofErr w:type="spellEnd"/>
      <w:r w:rsidR="00673D60">
        <w:t xml:space="preserve"> per poter prendere i dati dal database, della promozione scelta dall’utente. Questi dati verranno convertiti in un array e, attraverso la funzione “</w:t>
      </w:r>
      <w:proofErr w:type="spellStart"/>
      <w:r w:rsidR="00673D60">
        <w:t>getUpdatePromoForm</w:t>
      </w:r>
      <w:proofErr w:type="spellEnd"/>
      <w:r w:rsidR="00673D60">
        <w:t xml:space="preserve">”, verranno inseriti con la </w:t>
      </w:r>
      <w:proofErr w:type="spellStart"/>
      <w:proofErr w:type="gramStart"/>
      <w:r w:rsidR="00673D60">
        <w:t>populate</w:t>
      </w:r>
      <w:proofErr w:type="spellEnd"/>
      <w:r w:rsidR="00B66AE2">
        <w:t>(</w:t>
      </w:r>
      <w:proofErr w:type="gramEnd"/>
      <w:r w:rsidR="00B66AE2">
        <w:t>)</w:t>
      </w:r>
      <w:r w:rsidR="00673D60">
        <w:t xml:space="preserve">, in una nuova istanza di </w:t>
      </w:r>
      <w:proofErr w:type="spellStart"/>
      <w:r w:rsidR="00673D60">
        <w:t>form</w:t>
      </w:r>
      <w:proofErr w:type="spellEnd"/>
      <w:r w:rsidR="00673D60">
        <w:t>, uguale a quella per l’inserimento.</w:t>
      </w:r>
    </w:p>
    <w:p w:rsidR="00673D60" w:rsidRDefault="00673D60" w:rsidP="00871D45">
      <w:r>
        <w:t xml:space="preserve">Dopo questo passaggio, la </w:t>
      </w:r>
      <w:proofErr w:type="spellStart"/>
      <w:r>
        <w:t>form</w:t>
      </w:r>
      <w:proofErr w:type="spellEnd"/>
      <w:r>
        <w:t xml:space="preserve"> compilata con i giusti dati viene visualizzata attraverso la vista richiamata automaticamente dalla “</w:t>
      </w:r>
      <w:proofErr w:type="spellStart"/>
      <w:r>
        <w:t>popolateAction</w:t>
      </w:r>
      <w:proofErr w:type="spellEnd"/>
      <w:r>
        <w:t>”.</w:t>
      </w:r>
    </w:p>
    <w:p w:rsidR="00673D60" w:rsidRPr="00871D45" w:rsidRDefault="00673D60" w:rsidP="00871D45">
      <w:r>
        <w:t>Come ultimo passaggio c’è la “</w:t>
      </w:r>
      <w:proofErr w:type="spellStart"/>
      <w:r>
        <w:t>updpromoAction</w:t>
      </w:r>
      <w:proofErr w:type="spellEnd"/>
      <w:r>
        <w:t xml:space="preserve">” che vede se i dati inseriti nella </w:t>
      </w:r>
      <w:proofErr w:type="spellStart"/>
      <w:r>
        <w:t>form</w:t>
      </w:r>
      <w:proofErr w:type="spellEnd"/>
      <w:r>
        <w:t xml:space="preserve"> sono validi, in caso affermativo viene richiamata la </w:t>
      </w:r>
      <w:proofErr w:type="spellStart"/>
      <w:r>
        <w:t>query</w:t>
      </w:r>
      <w:proofErr w:type="spellEnd"/>
      <w:r>
        <w:t xml:space="preserve"> per poter modificare quel campo all’interno della giusta tabella, altrimenti verrà visualizzato un messaggio di errore.</w:t>
      </w:r>
    </w:p>
    <w:p w:rsidR="001810C0" w:rsidRDefault="00871D45" w:rsidP="00871D45">
      <w:pPr>
        <w:pStyle w:val="Titolo8"/>
      </w:pPr>
      <w:r>
        <w:t>Ricerca</w:t>
      </w:r>
    </w:p>
    <w:p w:rsidR="00871D45" w:rsidRDefault="00871D45" w:rsidP="00871D45">
      <w:r>
        <w:t>Un meccanismo molto importante quanto complesso da implementare è stato quello della ricerca.</w:t>
      </w:r>
    </w:p>
    <w:p w:rsidR="00871D45" w:rsidRDefault="00B80EF0" w:rsidP="00871D45">
      <w:r>
        <w:lastRenderedPageBreak/>
        <w:t xml:space="preserve">Come prima cosa abbiamo dovuto </w:t>
      </w:r>
      <w:proofErr w:type="spellStart"/>
      <w:r>
        <w:t>instanziare</w:t>
      </w:r>
      <w:proofErr w:type="spellEnd"/>
      <w:r>
        <w:t xml:space="preserve"> un oggetto </w:t>
      </w:r>
      <w:proofErr w:type="spellStart"/>
      <w:r>
        <w:t>searchForm</w:t>
      </w:r>
      <w:proofErr w:type="spellEnd"/>
      <w:r>
        <w:t xml:space="preserve"> </w:t>
      </w:r>
      <w:r w:rsidR="002C4D03">
        <w:t xml:space="preserve">nella </w:t>
      </w:r>
      <w:proofErr w:type="spellStart"/>
      <w:r w:rsidR="002C4D03">
        <w:t>init</w:t>
      </w:r>
      <w:proofErr w:type="spellEnd"/>
      <w:r w:rsidR="002C4D03">
        <w:t xml:space="preserve"> del </w:t>
      </w:r>
      <w:proofErr w:type="spellStart"/>
      <w:r w:rsidR="002C4D03">
        <w:t>PublicController</w:t>
      </w:r>
      <w:proofErr w:type="spellEnd"/>
      <w:r w:rsidR="002C4D03">
        <w:t xml:space="preserve">, così da poterla richiamare direttamente dalla </w:t>
      </w:r>
      <w:proofErr w:type="spellStart"/>
      <w:r w:rsidR="002C4D03">
        <w:t>topbar</w:t>
      </w:r>
      <w:proofErr w:type="spellEnd"/>
      <w:r w:rsidR="002C4D03">
        <w:t xml:space="preserve"> di layout che abbiamo preimpostato per l’utente pubblico.</w:t>
      </w:r>
    </w:p>
    <w:p w:rsidR="002C4D03" w:rsidRDefault="00301B49" w:rsidP="00871D45">
      <w:r>
        <w:t xml:space="preserve">La </w:t>
      </w:r>
      <w:proofErr w:type="spellStart"/>
      <w:r>
        <w:t>form</w:t>
      </w:r>
      <w:proofErr w:type="spellEnd"/>
      <w:r>
        <w:t xml:space="preserve"> è composta di 3 elementi: una </w:t>
      </w:r>
      <w:proofErr w:type="spellStart"/>
      <w:r>
        <w:t>select</w:t>
      </w:r>
      <w:proofErr w:type="spellEnd"/>
      <w:r>
        <w:t xml:space="preserve"> per la scelta della categoria, una text-box, per poter inserire una o più parole da ricercare nella descrizione o nel titolo, ed ovviamente il bottone cerca, per inviare i dati inseriti.</w:t>
      </w:r>
    </w:p>
    <w:p w:rsidR="00301B49" w:rsidRDefault="00301B49" w:rsidP="00871D45">
      <w:r>
        <w:t>Al momento del click nel bottone cerca, viene attivata la “</w:t>
      </w:r>
      <w:proofErr w:type="spellStart"/>
      <w:r>
        <w:t>searchAction</w:t>
      </w:r>
      <w:proofErr w:type="spellEnd"/>
      <w:r>
        <w:t>”</w:t>
      </w:r>
      <w:r w:rsidR="00824108">
        <w:t xml:space="preserve"> dove verranno salvati in una variabile locale i dati inseriti per poter esser poi elaborati. </w:t>
      </w:r>
    </w:p>
    <w:p w:rsidR="00824108" w:rsidRDefault="00824108" w:rsidP="00871D45">
      <w:r>
        <w:t>A questo punto viene richiamata la “</w:t>
      </w:r>
      <w:proofErr w:type="spellStart"/>
      <w:r>
        <w:t>findAction</w:t>
      </w:r>
      <w:proofErr w:type="spellEnd"/>
      <w:r>
        <w:t xml:space="preserve">” che a sua volta richiama una funzione che si trova </w:t>
      </w:r>
      <w:proofErr w:type="gramStart"/>
      <w:r>
        <w:t>nel model</w:t>
      </w:r>
      <w:proofErr w:type="gramEnd"/>
      <w:r>
        <w:t>, “</w:t>
      </w:r>
      <w:proofErr w:type="spellStart"/>
      <w:r>
        <w:t>search</w:t>
      </w:r>
      <w:proofErr w:type="spellEnd"/>
      <w:r>
        <w:t xml:space="preserve">”, passando i valori della </w:t>
      </w:r>
      <w:proofErr w:type="spellStart"/>
      <w:r>
        <w:t>form</w:t>
      </w:r>
      <w:proofErr w:type="spellEnd"/>
      <w:r>
        <w:t xml:space="preserve"> insieme ai dati utili per il </w:t>
      </w:r>
      <w:proofErr w:type="spellStart"/>
      <w:r>
        <w:t>paginatore</w:t>
      </w:r>
      <w:proofErr w:type="spellEnd"/>
      <w:r>
        <w:t>.</w:t>
      </w:r>
    </w:p>
    <w:p w:rsidR="00824108" w:rsidRDefault="00824108" w:rsidP="00871D45">
      <w:r>
        <w:t>Nella “</w:t>
      </w:r>
      <w:proofErr w:type="spellStart"/>
      <w:r>
        <w:t>search</w:t>
      </w:r>
      <w:proofErr w:type="spellEnd"/>
      <w:r>
        <w:t xml:space="preserve">” verrà deciso quale interrogazione fare al database, in base ai dati che sono stati inseriti, infatti c’è la possibilità di inserire una categoria, scrivere una o più parole, oppure completare entrambi i campi. </w:t>
      </w:r>
    </w:p>
    <w:p w:rsidR="00824108" w:rsidRDefault="00D27AF5" w:rsidP="00871D45">
      <w:r>
        <w:t xml:space="preserve">Se viene compilato solo il campo della scelta della categoria, verrà </w:t>
      </w:r>
      <w:r w:rsidR="00916A1A">
        <w:t>eseguita</w:t>
      </w:r>
      <w:r>
        <w:t xml:space="preserve"> una </w:t>
      </w:r>
      <w:proofErr w:type="spellStart"/>
      <w:r>
        <w:t>query</w:t>
      </w:r>
      <w:proofErr w:type="spellEnd"/>
      <w:r>
        <w:t xml:space="preserve"> con la ricerca per </w:t>
      </w:r>
      <w:proofErr w:type="spellStart"/>
      <w:r>
        <w:t>ID_Categoria</w:t>
      </w:r>
      <w:proofErr w:type="spellEnd"/>
      <w:r>
        <w:t xml:space="preserve">, se viene compilata solo la text-box verrà </w:t>
      </w:r>
      <w:r w:rsidR="00916A1A">
        <w:t>eseguita</w:t>
      </w:r>
      <w:r>
        <w:t xml:space="preserve"> una </w:t>
      </w:r>
      <w:proofErr w:type="spellStart"/>
      <w:r>
        <w:t>query</w:t>
      </w:r>
      <w:proofErr w:type="spellEnd"/>
      <w:r>
        <w:t xml:space="preserve"> per la ricerca delle parole inserite sia nella descrizione che nel titolo, infine, se saranno inseriti entrambi, abbiamo implementato la chiamata di una </w:t>
      </w:r>
      <w:proofErr w:type="spellStart"/>
      <w:r>
        <w:t>query</w:t>
      </w:r>
      <w:proofErr w:type="spellEnd"/>
      <w:r>
        <w:t xml:space="preserve"> che le comprende tutte e due: “</w:t>
      </w:r>
      <w:proofErr w:type="spellStart"/>
      <w:r>
        <w:t>fullSearch</w:t>
      </w:r>
      <w:proofErr w:type="spellEnd"/>
      <w:r>
        <w:t>”.</w:t>
      </w:r>
    </w:p>
    <w:p w:rsidR="00916A1A" w:rsidRDefault="00916A1A" w:rsidP="00871D45">
      <w:r>
        <w:t>La ricerca per parola, è case-</w:t>
      </w:r>
      <w:proofErr w:type="spellStart"/>
      <w:r>
        <w:t>unsensitive</w:t>
      </w:r>
      <w:proofErr w:type="spellEnd"/>
      <w:r>
        <w:t>.</w:t>
      </w:r>
    </w:p>
    <w:p w:rsidR="00D27AF5" w:rsidRDefault="00916A1A" w:rsidP="00871D45">
      <w:r>
        <w:t>Se l'</w:t>
      </w:r>
      <w:r w:rsidR="00D27AF5">
        <w:t>i</w:t>
      </w:r>
      <w:r>
        <w:t>nterrogazione effettuata avrà</w:t>
      </w:r>
      <w:r w:rsidR="00D27AF5">
        <w:t xml:space="preserve"> esito,</w:t>
      </w:r>
      <w:r>
        <w:t xml:space="preserve"> negativo, ovvero non esistono corrispondenze con la ricerca nel database, viene visualizzata la scritta: 'nessun risultato trovato'</w:t>
      </w:r>
    </w:p>
    <w:p w:rsidR="00824108" w:rsidRDefault="001418E9" w:rsidP="001418E9">
      <w:r>
        <w:t xml:space="preserve">Una delle cose più difficili in questa parte è stata quella della gestione del </w:t>
      </w:r>
      <w:proofErr w:type="spellStart"/>
      <w:r>
        <w:t>paginator</w:t>
      </w:r>
      <w:proofErr w:type="spellEnd"/>
      <w:r>
        <w:t>: ogni volta bisognava tenere conto dei dati inseriti, quindi nel file /</w:t>
      </w:r>
      <w:proofErr w:type="spellStart"/>
      <w:r>
        <w:t>paginator</w:t>
      </w:r>
      <w:proofErr w:type="spellEnd"/>
      <w:r>
        <w:t>/_pagSearch.phtml abbiamo dovuto passare ad ogni link anche questi dati.</w:t>
      </w:r>
    </w:p>
    <w:p w:rsidR="00A05790" w:rsidRDefault="00A05790" w:rsidP="001418E9">
      <w:r>
        <w:t xml:space="preserve">Per poter provare questa funzionalità del </w:t>
      </w:r>
      <w:proofErr w:type="spellStart"/>
      <w:r>
        <w:t>paginator</w:t>
      </w:r>
      <w:proofErr w:type="spellEnd"/>
      <w:r>
        <w:t xml:space="preserve"> basterà ricercare le promozioni per la categoria “elettronica”.</w:t>
      </w:r>
    </w:p>
    <w:p w:rsidR="001418E9" w:rsidRDefault="001418E9" w:rsidP="001418E9">
      <w:pPr>
        <w:pStyle w:val="Titolo8"/>
      </w:pPr>
      <w:r>
        <w:t>Bottone ottieni sulle promozioni</w:t>
      </w:r>
    </w:p>
    <w:p w:rsidR="001418E9" w:rsidRDefault="001418E9" w:rsidP="001418E9">
      <w:r>
        <w:t>Il bottone ottieni nelle promozioni diventa visibile solo quando ha effettuato l’accesso un utente base, se sarà autenticato un admin o uno staff non sarà disponibile. Abbiamo fatto questa scelta in quanto è data la possibilità solo a un utente base di acquisire dei coupon.</w:t>
      </w:r>
    </w:p>
    <w:p w:rsidR="001418E9" w:rsidRDefault="001418E9" w:rsidP="001418E9">
      <w:r>
        <w:t xml:space="preserve">Per implementare questa funzione abbiamo utilizzato un </w:t>
      </w:r>
      <w:proofErr w:type="spellStart"/>
      <w:r>
        <w:t>view-helper</w:t>
      </w:r>
      <w:proofErr w:type="spellEnd"/>
      <w:r>
        <w:t>: “Ottieni.phtml”.</w:t>
      </w:r>
    </w:p>
    <w:p w:rsidR="001418E9" w:rsidRDefault="001418E9" w:rsidP="001418E9">
      <w:r>
        <w:t xml:space="preserve">Tale file ci permette di </w:t>
      </w:r>
      <w:proofErr w:type="spellStart"/>
      <w:r>
        <w:t>instanziare</w:t>
      </w:r>
      <w:proofErr w:type="spellEnd"/>
      <w:r>
        <w:t xml:space="preserve"> un’applicazione </w:t>
      </w:r>
      <w:proofErr w:type="spellStart"/>
      <w:r w:rsidR="00184324">
        <w:t>Auth</w:t>
      </w:r>
      <w:proofErr w:type="spellEnd"/>
      <w:r w:rsidR="00184324">
        <w:t xml:space="preserve"> attraverso la quale potremmo estrarre il ruolo dell’utente che è autenticato, se esiste un utente autenticato.</w:t>
      </w:r>
    </w:p>
    <w:p w:rsidR="00A05790" w:rsidRDefault="00A05790" w:rsidP="001418E9">
      <w:r>
        <w:t>Nel caso in cui ci si trovi ancora nella parte pubblica, cioè nessuno ha ancora effettuato l’autenticazione, verrà visualizzata l’ancora per la pagina di autenticazione.</w:t>
      </w:r>
    </w:p>
    <w:p w:rsidR="00184324" w:rsidRDefault="00184324" w:rsidP="00184324">
      <w:pPr>
        <w:pStyle w:val="Titolo8"/>
      </w:pPr>
      <w:r>
        <w:t xml:space="preserve">Recupero del menù e della </w:t>
      </w:r>
      <w:proofErr w:type="spellStart"/>
      <w:r>
        <w:t>topbar</w:t>
      </w:r>
      <w:proofErr w:type="spellEnd"/>
      <w:r>
        <w:t xml:space="preserve"> relativa all’utente autenticato</w:t>
      </w:r>
    </w:p>
    <w:p w:rsidR="00184324" w:rsidRDefault="00184324" w:rsidP="00184324">
      <w:r>
        <w:t xml:space="preserve">In base all’utente che è autenticato in quel momento nel sito, dovranno essere caricati un menù ed una </w:t>
      </w:r>
      <w:proofErr w:type="spellStart"/>
      <w:r>
        <w:t>topbar</w:t>
      </w:r>
      <w:proofErr w:type="spellEnd"/>
      <w:r>
        <w:t xml:space="preserve"> diversi. </w:t>
      </w:r>
    </w:p>
    <w:p w:rsidR="00184324" w:rsidRDefault="00184324" w:rsidP="00184324">
      <w:r>
        <w:t xml:space="preserve">Questo viene gestito nella </w:t>
      </w:r>
      <w:proofErr w:type="spellStart"/>
      <w:r>
        <w:t>init</w:t>
      </w:r>
      <w:proofErr w:type="spellEnd"/>
      <w:r>
        <w:t xml:space="preserve"> del </w:t>
      </w:r>
      <w:proofErr w:type="spellStart"/>
      <w:r>
        <w:t>PublicController</w:t>
      </w:r>
      <w:proofErr w:type="spellEnd"/>
      <w:r>
        <w:t>, ogni volta che si ritorna nella Home principale viene attivata quest’azione e attraverso un “</w:t>
      </w:r>
      <w:proofErr w:type="spellStart"/>
      <w:r>
        <w:t>if</w:t>
      </w:r>
      <w:proofErr w:type="spellEnd"/>
      <w:r>
        <w:t xml:space="preserve">” verrà controllato se è autenticato un utente, ed in caso affermativo, viene estratto il ruolo che verrà usato per </w:t>
      </w:r>
      <w:proofErr w:type="spellStart"/>
      <w:r>
        <w:t>redirezionare</w:t>
      </w:r>
      <w:proofErr w:type="spellEnd"/>
      <w:r>
        <w:t xml:space="preserve"> l’applicazione a prendere il giusto menù e la giusta </w:t>
      </w:r>
      <w:proofErr w:type="spellStart"/>
      <w:r>
        <w:t>topbar</w:t>
      </w:r>
      <w:proofErr w:type="spellEnd"/>
      <w:r w:rsidR="00782132">
        <w:t xml:space="preserve"> che si troveranno nella cartella nominata con gli stessi nomi dei ruoli.</w:t>
      </w:r>
    </w:p>
    <w:p w:rsidR="00F16B6C" w:rsidRDefault="00782132" w:rsidP="0019334C">
      <w:r>
        <w:t xml:space="preserve">Tutto questo è possibile grazie alla funzione </w:t>
      </w:r>
      <w:proofErr w:type="spellStart"/>
      <w:proofErr w:type="gramStart"/>
      <w:r>
        <w:t>getIdentity</w:t>
      </w:r>
      <w:proofErr w:type="spellEnd"/>
      <w:r>
        <w:t>(</w:t>
      </w:r>
      <w:proofErr w:type="gramEnd"/>
      <w:r>
        <w:t>).</w:t>
      </w:r>
    </w:p>
    <w:p w:rsidR="0019334C" w:rsidRDefault="0019334C" w:rsidP="0019334C">
      <w:pPr>
        <w:pStyle w:val="Titolo8"/>
      </w:pPr>
      <w:r>
        <w:lastRenderedPageBreak/>
        <w:t>Modifica Promozione\Azienda: problema immagine</w:t>
      </w:r>
    </w:p>
    <w:p w:rsidR="0019334C" w:rsidRDefault="0019334C" w:rsidP="0019334C">
      <w:r>
        <w:t xml:space="preserve">Per motivi di sicurezza non possiamo popolare il campo immagine della </w:t>
      </w:r>
      <w:proofErr w:type="spellStart"/>
      <w:r>
        <w:t>form</w:t>
      </w:r>
      <w:proofErr w:type="spellEnd"/>
      <w:r>
        <w:t xml:space="preserve">, è </w:t>
      </w:r>
      <w:proofErr w:type="spellStart"/>
      <w:r>
        <w:t>stato</w:t>
      </w:r>
      <w:proofErr w:type="spellEnd"/>
      <w:r>
        <w:t xml:space="preserve"> inserita un controllo nell' '</w:t>
      </w:r>
      <w:proofErr w:type="spellStart"/>
      <w:r>
        <w:t>updpromoAction</w:t>
      </w:r>
      <w:proofErr w:type="spellEnd"/>
      <w:r>
        <w:t>', in modo che se il campo immagine non è stato settato durante la modifica della promozione, prima di procedere all'update viene ricaricato il valore precedentemente presente nel database, altrimenti il valore verrebbe aggiornato come stringa vuota, perdendo di fatto il nome dell'immagine, così che successivamente non potrà più essere visualizzata.</w:t>
      </w:r>
    </w:p>
    <w:p w:rsidR="0019334C" w:rsidRDefault="0019334C" w:rsidP="0019334C">
      <w:r>
        <w:t>Questo controllo libera l'utente dall'obbligo di reinserire l'immagine ogni volta che modifica una promozione.</w:t>
      </w:r>
    </w:p>
    <w:p w:rsidR="0019334C" w:rsidRDefault="0019334C" w:rsidP="0019334C">
      <w:r>
        <w:t>Lo stesso controllo è stato implementato per la modifica delle aziende.</w:t>
      </w:r>
    </w:p>
    <w:p w:rsidR="00F16B6C" w:rsidRDefault="00F16B6C" w:rsidP="00F16B6C">
      <w:pPr>
        <w:pStyle w:val="Titolo8"/>
      </w:pPr>
      <w:r>
        <w:t>Inserimento data promozione</w:t>
      </w:r>
    </w:p>
    <w:p w:rsidR="00F16B6C" w:rsidRDefault="00F16B6C" w:rsidP="00F16B6C">
      <w:r>
        <w:t xml:space="preserve">Per implementare il corretto inserimento della data per le promozioni, ci siamo serviti </w:t>
      </w:r>
      <w:r w:rsidR="00223908">
        <w:t>della</w:t>
      </w:r>
      <w:r>
        <w:t xml:space="preserve"> funzione </w:t>
      </w:r>
      <w:proofErr w:type="spellStart"/>
      <w:r w:rsidRPr="00223908">
        <w:rPr>
          <w:b/>
        </w:rPr>
        <w:t>jQuery</w:t>
      </w:r>
      <w:proofErr w:type="spellEnd"/>
      <w:r w:rsidR="00223908">
        <w:t xml:space="preserve"> '</w:t>
      </w:r>
      <w:proofErr w:type="spellStart"/>
      <w:proofErr w:type="gramStart"/>
      <w:r w:rsidR="00223908">
        <w:t>datepicker</w:t>
      </w:r>
      <w:proofErr w:type="spellEnd"/>
      <w:r w:rsidR="00223908">
        <w:t>(</w:t>
      </w:r>
      <w:proofErr w:type="gramEnd"/>
      <w:r w:rsidR="00223908">
        <w:t>)'</w:t>
      </w:r>
      <w:r>
        <w:t xml:space="preserve">, </w:t>
      </w:r>
      <w:r w:rsidR="00223908">
        <w:t xml:space="preserve">definita nel file 'function.js', </w:t>
      </w:r>
      <w:r>
        <w:t>richiamata dalle viste: 'staff\popolate.phtm' e 'staff\newpromo.phtml'.</w:t>
      </w:r>
    </w:p>
    <w:p w:rsidR="00223908" w:rsidRDefault="00223908" w:rsidP="00F16B6C">
      <w:r>
        <w:t xml:space="preserve">Questa funzione instanzia gli input relativi alla data un </w:t>
      </w:r>
      <w:proofErr w:type="spellStart"/>
      <w:r>
        <w:t>datepicker</w:t>
      </w:r>
      <w:proofErr w:type="spellEnd"/>
      <w:r>
        <w:t>, che mostrerà un calendario quando faremo click su uno dei due campi data.</w:t>
      </w:r>
    </w:p>
    <w:p w:rsidR="00285B6F" w:rsidRDefault="00223908" w:rsidP="00F16B6C">
      <w:r>
        <w:t xml:space="preserve">per il campo 'data </w:t>
      </w:r>
      <w:proofErr w:type="spellStart"/>
      <w:r>
        <w:t>inizio'</w:t>
      </w:r>
      <w:proofErr w:type="spellEnd"/>
      <w:r>
        <w:t xml:space="preserve"> è stato inserito l'attributo </w:t>
      </w:r>
      <w:proofErr w:type="spellStart"/>
      <w:r>
        <w:t>minDate</w:t>
      </w:r>
      <w:proofErr w:type="spellEnd"/>
      <w:r>
        <w:t>: 0, che fa in modo che non si possa inserire una promozione che inizia in una data precedente ad 'oggi</w:t>
      </w:r>
      <w:proofErr w:type="gramStart"/>
      <w:r>
        <w:t>',  è</w:t>
      </w:r>
      <w:proofErr w:type="gramEnd"/>
      <w:r>
        <w:t xml:space="preserve"> inoltre associata un'azione all'evento </w:t>
      </w:r>
      <w:proofErr w:type="spellStart"/>
      <w:r>
        <w:t>onSelect</w:t>
      </w:r>
      <w:proofErr w:type="spellEnd"/>
      <w:r>
        <w:t>, che permette di impostare per il campo 'data fine' come valore minimo quello selezionato per la data di inizio</w:t>
      </w:r>
      <w:r w:rsidR="00285B6F">
        <w:t>.</w:t>
      </w:r>
    </w:p>
    <w:p w:rsidR="00285B6F" w:rsidRDefault="00285B6F" w:rsidP="00285B6F">
      <w:pPr>
        <w:pStyle w:val="Titolo8"/>
      </w:pPr>
      <w:r>
        <w:t>Righe a colori alterni delle tabelle</w:t>
      </w:r>
    </w:p>
    <w:p w:rsidR="00285B6F" w:rsidRDefault="00285B6F" w:rsidP="00285B6F">
      <w:r>
        <w:t xml:space="preserve">In ogni vista contenente una tabella di modifica, viene richiamata la funzione </w:t>
      </w:r>
      <w:proofErr w:type="spellStart"/>
      <w:proofErr w:type="gramStart"/>
      <w:r>
        <w:t>striper</w:t>
      </w:r>
      <w:proofErr w:type="spellEnd"/>
      <w:r>
        <w:t>(</w:t>
      </w:r>
      <w:proofErr w:type="gramEnd"/>
      <w:r>
        <w:t xml:space="preserve">), definita nel file 'function.js', che applica, o meno la classe </w:t>
      </w:r>
      <w:proofErr w:type="spellStart"/>
      <w:r>
        <w:t>css</w:t>
      </w:r>
      <w:proofErr w:type="spellEnd"/>
      <w:r>
        <w:t xml:space="preserve"> '</w:t>
      </w:r>
      <w:proofErr w:type="spellStart"/>
      <w:r>
        <w:t>striped</w:t>
      </w:r>
      <w:proofErr w:type="spellEnd"/>
      <w:r>
        <w:t xml:space="preserve">', alternativamente agli elementi con </w:t>
      </w:r>
      <w:proofErr w:type="spellStart"/>
      <w:r>
        <w:t>tag</w:t>
      </w:r>
      <w:proofErr w:type="spellEnd"/>
      <w:r>
        <w:t xml:space="preserve"> &lt;</w:t>
      </w:r>
      <w:proofErr w:type="spellStart"/>
      <w:r>
        <w:t>tr</w:t>
      </w:r>
      <w:proofErr w:type="spellEnd"/>
      <w:r>
        <w:t xml:space="preserve">&gt; </w:t>
      </w:r>
    </w:p>
    <w:p w:rsidR="00285B6F" w:rsidRDefault="00285B6F" w:rsidP="00285B6F">
      <w:pPr>
        <w:pStyle w:val="Titolo8"/>
      </w:pPr>
      <w:r>
        <w:t xml:space="preserve">Visualizzazione promozioni per categorie/aziende e </w:t>
      </w:r>
      <w:proofErr w:type="spellStart"/>
      <w:r>
        <w:t>faq</w:t>
      </w:r>
      <w:proofErr w:type="spellEnd"/>
      <w:r>
        <w:t xml:space="preserve"> a scomparsa</w:t>
      </w:r>
    </w:p>
    <w:p w:rsidR="00285B6F" w:rsidRDefault="00285B6F" w:rsidP="00285B6F">
      <w:r>
        <w:t xml:space="preserve">Vengono usate rispettivamente le funzioni </w:t>
      </w:r>
      <w:proofErr w:type="spellStart"/>
      <w:proofErr w:type="gramStart"/>
      <w:r>
        <w:t>togglePromo</w:t>
      </w:r>
      <w:proofErr w:type="spellEnd"/>
      <w:r>
        <w:t>(</w:t>
      </w:r>
      <w:proofErr w:type="gramEnd"/>
      <w:r>
        <w:t xml:space="preserve">) e </w:t>
      </w:r>
      <w:proofErr w:type="spellStart"/>
      <w:r>
        <w:t>toggleFAQ</w:t>
      </w:r>
      <w:proofErr w:type="spellEnd"/>
      <w:r>
        <w:t xml:space="preserve">(), definite in 'jfunctions.js, facendo click su una categoria/azienda nella vista ordered.phtml, o sul titolo di una </w:t>
      </w:r>
      <w:proofErr w:type="spellStart"/>
      <w:r>
        <w:t>faq</w:t>
      </w:r>
      <w:proofErr w:type="spellEnd"/>
      <w:r>
        <w:t xml:space="preserve">, vengono nascosti tutti gli altri elementi descrittivi eventualmente aperti, </w:t>
      </w:r>
      <w:r w:rsidR="002D4015">
        <w:t xml:space="preserve">e nel caso delle promozioni, viene effettuato lo </w:t>
      </w:r>
      <w:proofErr w:type="spellStart"/>
      <w:r w:rsidR="002D4015">
        <w:t>slideToggle</w:t>
      </w:r>
      <w:proofErr w:type="spellEnd"/>
      <w:r w:rsidR="002D4015">
        <w:t xml:space="preserve">() su tutte le promozioni associate a quella categoria/azienda, mentre per le </w:t>
      </w:r>
      <w:proofErr w:type="spellStart"/>
      <w:r w:rsidR="002D4015">
        <w:t>faq</w:t>
      </w:r>
      <w:proofErr w:type="spellEnd"/>
      <w:r w:rsidR="002D4015">
        <w:t xml:space="preserve"> viene effettuato sulla risposta alla domanda selezionata.</w:t>
      </w:r>
    </w:p>
    <w:p w:rsidR="002D4015" w:rsidRDefault="002D4015" w:rsidP="002D4015">
      <w:pPr>
        <w:pStyle w:val="Titolo8"/>
      </w:pPr>
      <w:r>
        <w:t>Stampa del coupon</w:t>
      </w:r>
    </w:p>
    <w:p w:rsidR="002D4015" w:rsidRPr="002D4015" w:rsidRDefault="002D4015" w:rsidP="002D4015">
      <w:r>
        <w:t xml:space="preserve">Al click sul </w:t>
      </w:r>
      <w:proofErr w:type="spellStart"/>
      <w:r>
        <w:t>bottonestampa</w:t>
      </w:r>
      <w:proofErr w:type="spellEnd"/>
      <w:r>
        <w:t xml:space="preserve"> nella vista cupon.phtml è associata la funzione </w:t>
      </w:r>
      <w:proofErr w:type="spellStart"/>
      <w:proofErr w:type="gramStart"/>
      <w:r>
        <w:t>stampaCoupon</w:t>
      </w:r>
      <w:proofErr w:type="spellEnd"/>
      <w:r>
        <w:t>(</w:t>
      </w:r>
      <w:proofErr w:type="gramEnd"/>
      <w:r>
        <w:t xml:space="preserve">) che nasconde dalla pagina i bottoni, e l'eventuale avviso per l'utente riguardante la stampa di coupon multipli per la stessa promozione, e viene richiamata la funzione </w:t>
      </w:r>
      <w:proofErr w:type="spellStart"/>
      <w:r>
        <w:t>window.print</w:t>
      </w:r>
      <w:proofErr w:type="spellEnd"/>
      <w:r>
        <w:t>(), che permette di stampare la pagina web.</w:t>
      </w:r>
    </w:p>
    <w:p w:rsidR="00F16B6C" w:rsidRDefault="00F16B6C" w:rsidP="004B285E"/>
    <w:p w:rsidR="005E5E16" w:rsidRDefault="00782132" w:rsidP="00782132">
      <w:pPr>
        <w:pStyle w:val="Titolo4"/>
      </w:pPr>
      <w:r>
        <w:t>Note del sito</w:t>
      </w:r>
    </w:p>
    <w:p w:rsidR="00782132" w:rsidRDefault="00782132" w:rsidP="00782132">
      <w:r>
        <w:t xml:space="preserve">Ogni utente può acquisire un determinato </w:t>
      </w:r>
      <w:r w:rsidR="00850206">
        <w:t>coupon una sola volta, abbiamo deciso che</w:t>
      </w:r>
      <w:r>
        <w:t xml:space="preserve"> se un utente vorrà ottenere un coupon che ha già ottenuto in precedenza, </w:t>
      </w:r>
      <w:r w:rsidR="00850206">
        <w:t>verrà stampato il coupon già emesso precedentemente con un messaggio in basso che avviserà il cliente che quel coupon è già stato emesso e che potrà usufruirne una sola volta.</w:t>
      </w:r>
    </w:p>
    <w:p w:rsidR="001418E9" w:rsidRPr="002F4AF7" w:rsidRDefault="00850206" w:rsidP="002F4AF7">
      <w:r>
        <w:t>Essendo infatti il codice del coupon univoco, abbiamo pensato che in questi casi potrebbe essere una buona idea far gestire la possibilità di fruizione direttamente dal negozio in cui il cliente andrà a comprare il prodotto/servizio. In questo modo l’utente potrà stampare quante volte vorrà il suo coupon ma potrà usufruirne una sola volta.</w:t>
      </w:r>
    </w:p>
    <w:sectPr w:rsidR="001418E9" w:rsidRPr="002F4AF7" w:rsidSect="0041623F">
      <w:footerReference w:type="even" r:id="rId16"/>
      <w:footerReference w:type="default" r:id="rId17"/>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C78" w:rsidRDefault="006B6C78">
      <w:pPr>
        <w:spacing w:after="0" w:line="240" w:lineRule="auto"/>
      </w:pPr>
      <w:r>
        <w:separator/>
      </w:r>
    </w:p>
  </w:endnote>
  <w:endnote w:type="continuationSeparator" w:id="0">
    <w:p w:rsidR="006B6C78" w:rsidRDefault="006B6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485" w:rsidRDefault="006B6C78">
    <w:pPr>
      <w:pStyle w:val="Pidipagina"/>
    </w:pPr>
    <w:r>
      <w:rPr>
        <w:noProof/>
      </w:rPr>
      <w:pict>
        <v:rect id="Rettangolo 22" o:spid="_x0000_s2054" style="position:absolute;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jC6wIAAD0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rySowusCAAA9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447485" w:rsidRDefault="006B6C78">
                <w:pPr>
                  <w:pStyle w:val="Nessunaspaziatura"/>
                  <w:rPr>
                    <w:rFonts w:asciiTheme="majorHAnsi" w:eastAsiaTheme="majorEastAsia" w:hAnsiTheme="majorHAnsi" w:cstheme="majorBidi"/>
                    <w:sz w:val="20"/>
                  </w:rPr>
                </w:pPr>
                <w:sdt>
                  <w:sdtPr>
                    <w:rPr>
                      <w:rFonts w:asciiTheme="majorHAnsi" w:eastAsiaTheme="majorEastAsia" w:hAnsiTheme="majorHAnsi" w:cstheme="majorBidi"/>
                      <w:sz w:val="20"/>
                    </w:rPr>
                    <w:alias w:val="Titolo"/>
                    <w:id w:val="201965352"/>
                    <w:dataBinding w:prefixMappings="xmlns:ns0='http://schemas.openxmlformats.org/package/2006/metadata/core-properties' xmlns:ns1='http://purl.org/dc/elements/1.1/'" w:xpath="/ns0:coreProperties[1]/ns1:title[1]" w:storeItemID="{6C3C8BC8-F283-45AE-878A-BAB7291924A1}"/>
                    <w:text/>
                  </w:sdtPr>
                  <w:sdtEndPr/>
                  <w:sdtContent>
                    <w:r w:rsidR="00596111">
                      <w:rPr>
                        <w:rFonts w:asciiTheme="majorHAnsi" w:eastAsiaTheme="majorEastAsia" w:hAnsiTheme="majorHAnsi" w:cstheme="majorBidi"/>
                        <w:sz w:val="20"/>
                      </w:rPr>
                      <w:t>1 2 3 Coupon!</w:t>
                    </w:r>
                  </w:sdtContent>
                </w:sdt>
                <w:r w:rsidR="0044748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201965362"/>
                    <w:dataBinding w:prefixMappings="xmlns:ns0='http://schemas.microsoft.com/office/2006/coverPageProps'" w:xpath="/ns0:CoverPageProperties[1]/ns0:PublishDate[1]" w:storeItemID="{55AF091B-3C7A-41E3-B477-F2FDAA23CFDA}"/>
                    <w:date w:fullDate="2017-06-16T00:00:00Z">
                      <w:dateFormat w:val="dd/MM/yyyy"/>
                      <w:lid w:val="it-IT"/>
                      <w:storeMappedDataAs w:val="dateTime"/>
                      <w:calendar w:val="gregorian"/>
                    </w:date>
                  </w:sdtPr>
                  <w:sdtEndPr/>
                  <w:sdtContent>
                    <w:r w:rsidR="00447485">
                      <w:rPr>
                        <w:rFonts w:asciiTheme="majorHAnsi" w:eastAsiaTheme="majorEastAsia" w:hAnsiTheme="majorHAnsi" w:cstheme="majorBidi"/>
                        <w:sz w:val="20"/>
                      </w:rPr>
                      <w:t>16/06/2017</w:t>
                    </w:r>
                  </w:sdtContent>
                </w:sdt>
              </w:p>
            </w:txbxContent>
          </v:textbox>
          <w10:wrap anchorx="margin" anchory="margin"/>
        </v:rect>
      </w:pict>
    </w:r>
    <w:r>
      <w:rPr>
        <w:noProof/>
      </w:rPr>
      <w:pict>
        <v:roundrect id="Forma 24" o:spid="_x0000_s2053" style="position:absolute;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hpug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NUD+Gm6&#10;AgAAuQUAAA4AAAAAAAAAAAAAAAAALgIAAGRycy9lMm9Eb2MueG1sUEsBAi0AFAAGAAgAAAAhANpu&#10;fizeAAAABwEAAA8AAAAAAAAAAAAAAAAAFAUAAGRycy9kb3ducmV2LnhtbFBLBQYAAAAABAAEAPMA&#10;AAAfBgAAAAA=&#10;" o:allowincell="f" filled="f" fillcolor="black" strokeweight="1pt">
          <w10:wrap anchorx="page" anchory="page"/>
        </v:roundrect>
      </w:pict>
    </w:r>
    <w:r>
      <w:rPr>
        <w:noProof/>
      </w:rPr>
      <w:pict>
        <v:oval id="Ovale 21" o:spid="_x0000_s2052" style="position:absolute;margin-left:0;margin-top:0;width:41pt;height:41pt;z-index:251663360;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p8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RdpafKQCAAB4BQAADgAAAAAAAAAAAAAAAAAuAgAAZHJz&#10;L2Uyb0RvYy54bWxQSwECLQAUAAYACAAAACEAA/cG3NgAAAADAQAADwAAAAAAAAAAAAAAAAD+BAAA&#10;ZHJzL2Rvd25yZXYueG1sUEsFBgAAAAAEAAQA8wAAAAMGAAAAAA==&#10;" o:allowincell="f" fillcolor="#d34817 [3204]" stroked="f">
          <v:textbox inset="0,0,0,0">
            <w:txbxContent>
              <w:p w:rsidR="00447485" w:rsidRDefault="0041623F">
                <w:pPr>
                  <w:pStyle w:val="Nessunaspaziatura"/>
                  <w:jc w:val="center"/>
                  <w:rPr>
                    <w:color w:val="FFFFFF" w:themeColor="background1"/>
                    <w:sz w:val="40"/>
                    <w:szCs w:val="40"/>
                  </w:rPr>
                </w:pPr>
                <w:r>
                  <w:fldChar w:fldCharType="begin"/>
                </w:r>
                <w:r w:rsidR="00447485">
                  <w:instrText>PAGE  \* Arabic  \* MERGEFORMAT</w:instrText>
                </w:r>
                <w:r>
                  <w:fldChar w:fldCharType="separate"/>
                </w:r>
                <w:r w:rsidR="004B2F15" w:rsidRPr="004B2F15">
                  <w:rPr>
                    <w:noProof/>
                    <w:color w:val="FFFFFF" w:themeColor="background1"/>
                    <w:sz w:val="40"/>
                    <w:szCs w:val="40"/>
                  </w:rPr>
                  <w:t>8</w:t>
                </w:r>
                <w:r>
                  <w:rPr>
                    <w:color w:val="FFFFFF" w:themeColor="background1"/>
                    <w:sz w:val="40"/>
                    <w:szCs w:val="40"/>
                  </w:rPr>
                  <w:fldChar w:fldCharType="end"/>
                </w:r>
              </w:p>
            </w:txbxContent>
          </v:textbox>
          <w10:wrap anchorx="margin" anchory="margin"/>
        </v:oval>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485" w:rsidRDefault="006B6C78">
    <w:pPr>
      <w:rPr>
        <w:sz w:val="20"/>
      </w:rPr>
    </w:pPr>
    <w:r>
      <w:rPr>
        <w:noProof/>
        <w:sz w:val="10"/>
        <w:szCs w:val="10"/>
      </w:rPr>
      <w:pict>
        <v:rect id="Rettangolo 24" o:spid="_x0000_s2051" style="position:absolute;margin-left:-1.85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jX7QIAAEQ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" o:allowincell="f" filled="f" stroked="f">
          <v:textbox style="layout-flow:vertical;mso-layout-flow-alt:bottom-to-top" inset=",,8.64pt,10.8pt">
            <w:txbxContent>
              <w:p w:rsidR="00447485" w:rsidRDefault="006B6C78">
                <w:pPr>
                  <w:pStyle w:val="Nessunaspaziatura"/>
                  <w:rPr>
                    <w:rFonts w:asciiTheme="majorHAnsi" w:eastAsiaTheme="majorEastAsia" w:hAnsiTheme="majorHAnsi" w:cstheme="majorBidi"/>
                    <w:sz w:val="20"/>
                  </w:rPr>
                </w:pPr>
                <w:sdt>
                  <w:sdtPr>
                    <w:rPr>
                      <w:rFonts w:asciiTheme="majorHAnsi" w:eastAsiaTheme="majorEastAsia" w:hAnsiTheme="majorHAnsi" w:cstheme="majorBidi"/>
                      <w:sz w:val="20"/>
                    </w:rPr>
                    <w:alias w:val="Titolo"/>
                    <w:id w:val="62384370"/>
                    <w:dataBinding w:prefixMappings="xmlns:ns0='http://schemas.openxmlformats.org/package/2006/metadata/core-properties' xmlns:ns1='http://purl.org/dc/elements/1.1/'" w:xpath="/ns0:coreProperties[1]/ns1:title[1]" w:storeItemID="{6C3C8BC8-F283-45AE-878A-BAB7291924A1}"/>
                    <w:text/>
                  </w:sdtPr>
                  <w:sdtEndPr/>
                  <w:sdtContent>
                    <w:r w:rsidR="00596111">
                      <w:rPr>
                        <w:rFonts w:asciiTheme="majorHAnsi" w:eastAsiaTheme="majorEastAsia" w:hAnsiTheme="majorHAnsi" w:cstheme="majorBidi"/>
                        <w:sz w:val="20"/>
                      </w:rPr>
                      <w:t>1 2 3 Coupon!</w:t>
                    </w:r>
                  </w:sdtContent>
                </w:sdt>
                <w:r w:rsidR="0044748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a"/>
                    <w:id w:val="62384371"/>
                    <w:dataBinding w:prefixMappings="xmlns:ns0='http://schemas.microsoft.com/office/2006/coverPageProps'" w:xpath="/ns0:CoverPageProperties[1]/ns0:PublishDate[1]" w:storeItemID="{55AF091B-3C7A-41E3-B477-F2FDAA23CFDA}"/>
                    <w:date w:fullDate="2017-06-16T00:00:00Z">
                      <w:dateFormat w:val="dd/MM/yyyy"/>
                      <w:lid w:val="it-IT"/>
                      <w:storeMappedDataAs w:val="dateTime"/>
                      <w:calendar w:val="gregorian"/>
                    </w:date>
                  </w:sdtPr>
                  <w:sdtEndPr/>
                  <w:sdtContent>
                    <w:r w:rsidR="00447485">
                      <w:rPr>
                        <w:rFonts w:asciiTheme="majorHAnsi" w:eastAsiaTheme="majorEastAsia" w:hAnsiTheme="majorHAnsi" w:cstheme="majorBidi"/>
                        <w:sz w:val="20"/>
                      </w:rPr>
                      <w:t>16/06/2017</w:t>
                    </w:r>
                  </w:sdtContent>
                </w:sdt>
              </w:p>
            </w:txbxContent>
          </v:textbox>
          <w10:wrap anchorx="margin" anchory="margin"/>
        </v:rect>
      </w:pict>
    </w:r>
    <w:r>
      <w:rPr>
        <w:noProof/>
        <w:sz w:val="20"/>
      </w:rPr>
      <w:pict>
        <v:roundrect id="Forma 21" o:spid="_x0000_s2050" style="position:absolute;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cjugIAALk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P1UNyO6&#10;AgAAuQUAAA4AAAAAAAAAAAAAAAAALgIAAGRycy9lMm9Eb2MueG1sUEsBAi0AFAAGAAgAAAAhANpu&#10;fizeAAAABwEAAA8AAAAAAAAAAAAAAAAAFAUAAGRycy9kb3ducmV2LnhtbFBLBQYAAAAABAAEAPMA&#10;AAAfBgAAAAA=&#10;" o:allowincell="f" filled="f" fillcolor="black" strokeweight="1pt">
          <w10:wrap anchorx="page" anchory="page"/>
        </v:roundrect>
      </w:pict>
    </w:r>
    <w:r>
      <w:rPr>
        <w:noProof/>
        <w:sz w:val="20"/>
      </w:rPr>
      <w:pict>
        <v:oval id="Ovale 18" o:spid="_x0000_s2049" style="position:absolute;margin-left:-19.4pt;margin-top:0;width:41pt;height:41pt;z-index:251659264;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NT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BKeKNTowIAAHgFAAAOAAAAAAAAAAAAAAAAAC4CAABkcnMv&#10;ZTJvRG9jLnhtbFBLAQItABQABgAIAAAAIQAD9wbc2AAAAAMBAAAPAAAAAAAAAAAAAAAAAP0EAABk&#10;cnMvZG93bnJldi54bWxQSwUGAAAAAAQABADzAAAAAgYAAAAA&#10;" o:allowincell="f" fillcolor="#d34817 [3204]" stroked="f">
          <v:textbox inset="0,0,0,0">
            <w:txbxContent>
              <w:p w:rsidR="00447485" w:rsidRDefault="0041623F">
                <w:pPr>
                  <w:pStyle w:val="Nessunaspaziatura"/>
                  <w:jc w:val="center"/>
                  <w:rPr>
                    <w:color w:val="FFFFFF" w:themeColor="background1"/>
                    <w:sz w:val="40"/>
                    <w:szCs w:val="40"/>
                  </w:rPr>
                </w:pPr>
                <w:r>
                  <w:fldChar w:fldCharType="begin"/>
                </w:r>
                <w:r w:rsidR="00447485">
                  <w:instrText>PAGE  \* Arabic  \* MERGEFORMAT</w:instrText>
                </w:r>
                <w:r>
                  <w:fldChar w:fldCharType="separate"/>
                </w:r>
                <w:r w:rsidR="004B2F15" w:rsidRPr="004B2F15">
                  <w:rPr>
                    <w:noProof/>
                    <w:color w:val="FFFFFF" w:themeColor="background1"/>
                    <w:sz w:val="40"/>
                    <w:szCs w:val="40"/>
                  </w:rPr>
                  <w:t>9</w:t>
                </w:r>
                <w:r>
                  <w:rPr>
                    <w:color w:val="FFFFFF" w:themeColor="background1"/>
                    <w:sz w:val="40"/>
                    <w:szCs w:val="40"/>
                  </w:rPr>
                  <w:fldChar w:fldCharType="end"/>
                </w:r>
              </w:p>
            </w:txbxContent>
          </v:textbox>
          <w10:wrap anchorx="margin" anchory="margin"/>
        </v:oval>
      </w:pict>
    </w:r>
  </w:p>
  <w:p w:rsidR="00447485" w:rsidRDefault="00447485">
    <w:pPr>
      <w:pStyle w:val="Pidipa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C78" w:rsidRDefault="006B6C78">
      <w:pPr>
        <w:spacing w:after="0" w:line="240" w:lineRule="auto"/>
      </w:pPr>
      <w:r>
        <w:separator/>
      </w:r>
    </w:p>
  </w:footnote>
  <w:footnote w:type="continuationSeparator" w:id="0">
    <w:p w:rsidR="006B6C78" w:rsidRDefault="006B6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toelenco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toelenco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toelenco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toelenco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toelenco"/>
      <w:lvlText w:val=""/>
      <w:lvlJc w:val="left"/>
      <w:pPr>
        <w:ind w:left="360" w:hanging="360"/>
      </w:pPr>
      <w:rPr>
        <w:rFonts w:ascii="Symbol" w:hAnsi="Symbol" w:hint="default"/>
        <w:color w:val="9D3511" w:themeColor="accent1" w:themeShade="BF"/>
      </w:rPr>
    </w:lvl>
  </w:abstractNum>
  <w:abstractNum w:abstractNumId="5" w15:restartNumberingAfterBreak="0">
    <w:nsid w:val="0B6C6594"/>
    <w:multiLevelType w:val="hybridMultilevel"/>
    <w:tmpl w:val="438A5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A85041"/>
    <w:multiLevelType w:val="hybridMultilevel"/>
    <w:tmpl w:val="27F2C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9"/>
  <w:hyphenationZone w:val="28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F4AF7"/>
    <w:rsid w:val="000525A5"/>
    <w:rsid w:val="000A137B"/>
    <w:rsid w:val="000F01A6"/>
    <w:rsid w:val="00104156"/>
    <w:rsid w:val="001418E9"/>
    <w:rsid w:val="0014587A"/>
    <w:rsid w:val="001810C0"/>
    <w:rsid w:val="00184324"/>
    <w:rsid w:val="0019334C"/>
    <w:rsid w:val="001E6528"/>
    <w:rsid w:val="00223908"/>
    <w:rsid w:val="00285B6F"/>
    <w:rsid w:val="002C4D03"/>
    <w:rsid w:val="002D3C6B"/>
    <w:rsid w:val="002D4015"/>
    <w:rsid w:val="002F4822"/>
    <w:rsid w:val="002F4AF7"/>
    <w:rsid w:val="00301B49"/>
    <w:rsid w:val="003174A8"/>
    <w:rsid w:val="003B7999"/>
    <w:rsid w:val="003B7F7E"/>
    <w:rsid w:val="003D0C06"/>
    <w:rsid w:val="0041623F"/>
    <w:rsid w:val="00447485"/>
    <w:rsid w:val="004B285E"/>
    <w:rsid w:val="004B2F15"/>
    <w:rsid w:val="004C6E2E"/>
    <w:rsid w:val="00596111"/>
    <w:rsid w:val="005B609F"/>
    <w:rsid w:val="005E1993"/>
    <w:rsid w:val="005E5E16"/>
    <w:rsid w:val="00645E16"/>
    <w:rsid w:val="00673D60"/>
    <w:rsid w:val="00693849"/>
    <w:rsid w:val="006B6C78"/>
    <w:rsid w:val="0078177F"/>
    <w:rsid w:val="00782132"/>
    <w:rsid w:val="00782278"/>
    <w:rsid w:val="007A1A72"/>
    <w:rsid w:val="007B4DC1"/>
    <w:rsid w:val="007B6827"/>
    <w:rsid w:val="0082210F"/>
    <w:rsid w:val="00824108"/>
    <w:rsid w:val="00850206"/>
    <w:rsid w:val="00871D45"/>
    <w:rsid w:val="00916A1A"/>
    <w:rsid w:val="009301EF"/>
    <w:rsid w:val="009455DD"/>
    <w:rsid w:val="009815BD"/>
    <w:rsid w:val="009F4A30"/>
    <w:rsid w:val="00A05790"/>
    <w:rsid w:val="00A1348B"/>
    <w:rsid w:val="00A82CD5"/>
    <w:rsid w:val="00AE3F81"/>
    <w:rsid w:val="00B2092C"/>
    <w:rsid w:val="00B44A40"/>
    <w:rsid w:val="00B66AE2"/>
    <w:rsid w:val="00B80EF0"/>
    <w:rsid w:val="00C27DB4"/>
    <w:rsid w:val="00C31C3D"/>
    <w:rsid w:val="00C40DDA"/>
    <w:rsid w:val="00C635A9"/>
    <w:rsid w:val="00C647E0"/>
    <w:rsid w:val="00D27AF5"/>
    <w:rsid w:val="00D55AD2"/>
    <w:rsid w:val="00E761F5"/>
    <w:rsid w:val="00F16B6C"/>
    <w:rsid w:val="00F216EB"/>
    <w:rsid w:val="00FE79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8B54626"/>
  <w15:docId w15:val="{2E3D4083-4F19-4E5E-8E4D-186C23AC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1623F"/>
    <w:pPr>
      <w:spacing w:after="160"/>
    </w:pPr>
    <w:rPr>
      <w:rFonts w:cs="Times New Roman"/>
      <w:color w:val="000000" w:themeColor="text1"/>
      <w:szCs w:val="20"/>
    </w:rPr>
  </w:style>
  <w:style w:type="paragraph" w:styleId="Titolo1">
    <w:name w:val="heading 1"/>
    <w:basedOn w:val="Normale"/>
    <w:next w:val="Normale"/>
    <w:link w:val="Titolo1Carattere"/>
    <w:uiPriority w:val="9"/>
    <w:qFormat/>
    <w:rsid w:val="0041623F"/>
    <w:pPr>
      <w:spacing w:before="300" w:after="40" w:line="240" w:lineRule="auto"/>
      <w:outlineLvl w:val="0"/>
    </w:pPr>
    <w:rPr>
      <w:rFonts w:asciiTheme="majorHAnsi" w:hAnsiTheme="majorHAnsi"/>
      <w:b/>
      <w:color w:val="9D3511" w:themeColor="accent1" w:themeShade="BF"/>
      <w:spacing w:val="20"/>
      <w:sz w:val="28"/>
      <w:szCs w:val="28"/>
    </w:rPr>
  </w:style>
  <w:style w:type="paragraph" w:styleId="Titolo2">
    <w:name w:val="heading 2"/>
    <w:basedOn w:val="Normale"/>
    <w:next w:val="Normale"/>
    <w:link w:val="Titolo2Carattere"/>
    <w:uiPriority w:val="9"/>
    <w:qFormat/>
    <w:rsid w:val="0041623F"/>
    <w:pPr>
      <w:spacing w:before="240" w:after="40" w:line="240" w:lineRule="auto"/>
      <w:outlineLvl w:val="1"/>
    </w:pPr>
    <w:rPr>
      <w:rFonts w:asciiTheme="majorHAnsi" w:hAnsiTheme="majorHAnsi"/>
      <w:b/>
      <w:color w:val="9D3511" w:themeColor="accent1" w:themeShade="BF"/>
      <w:spacing w:val="20"/>
      <w:sz w:val="24"/>
      <w:szCs w:val="24"/>
    </w:rPr>
  </w:style>
  <w:style w:type="paragraph" w:styleId="Titolo3">
    <w:name w:val="heading 3"/>
    <w:basedOn w:val="Normale"/>
    <w:next w:val="Normale"/>
    <w:link w:val="Titolo3Carattere"/>
    <w:uiPriority w:val="9"/>
    <w:qFormat/>
    <w:rsid w:val="0041623F"/>
    <w:pPr>
      <w:spacing w:before="200" w:after="40" w:line="240" w:lineRule="auto"/>
      <w:outlineLvl w:val="2"/>
    </w:pPr>
    <w:rPr>
      <w:rFonts w:asciiTheme="majorHAnsi" w:hAnsiTheme="majorHAnsi"/>
      <w:b/>
      <w:color w:val="D34817" w:themeColor="accent1"/>
      <w:spacing w:val="20"/>
      <w:sz w:val="24"/>
      <w:szCs w:val="24"/>
    </w:rPr>
  </w:style>
  <w:style w:type="paragraph" w:styleId="Titolo4">
    <w:name w:val="heading 4"/>
    <w:basedOn w:val="Normale"/>
    <w:next w:val="Normale"/>
    <w:link w:val="Titolo4Carattere"/>
    <w:uiPriority w:val="9"/>
    <w:unhideWhenUsed/>
    <w:qFormat/>
    <w:rsid w:val="0041623F"/>
    <w:pPr>
      <w:spacing w:before="240" w:after="0"/>
      <w:outlineLvl w:val="3"/>
    </w:pPr>
    <w:rPr>
      <w:rFonts w:asciiTheme="majorHAnsi" w:hAnsiTheme="majorHAnsi"/>
      <w:b/>
      <w:color w:val="7B6A4D" w:themeColor="accent3" w:themeShade="BF"/>
      <w:spacing w:val="20"/>
      <w:sz w:val="24"/>
      <w:szCs w:val="24"/>
    </w:rPr>
  </w:style>
  <w:style w:type="paragraph" w:styleId="Titolo5">
    <w:name w:val="heading 5"/>
    <w:basedOn w:val="Normale"/>
    <w:next w:val="Normale"/>
    <w:link w:val="Titolo5Carattere"/>
    <w:uiPriority w:val="9"/>
    <w:unhideWhenUsed/>
    <w:qFormat/>
    <w:rsid w:val="0041623F"/>
    <w:pPr>
      <w:spacing w:before="200" w:after="0"/>
      <w:outlineLvl w:val="4"/>
    </w:pPr>
    <w:rPr>
      <w:rFonts w:asciiTheme="majorHAnsi" w:hAnsiTheme="majorHAnsi"/>
      <w:b/>
      <w:i/>
      <w:color w:val="7B6A4D" w:themeColor="accent3" w:themeShade="BF"/>
      <w:spacing w:val="20"/>
      <w:szCs w:val="26"/>
    </w:rPr>
  </w:style>
  <w:style w:type="paragraph" w:styleId="Titolo6">
    <w:name w:val="heading 6"/>
    <w:basedOn w:val="Normale"/>
    <w:next w:val="Normale"/>
    <w:link w:val="Titolo6Carattere"/>
    <w:uiPriority w:val="9"/>
    <w:unhideWhenUsed/>
    <w:qFormat/>
    <w:rsid w:val="0041623F"/>
    <w:pPr>
      <w:spacing w:before="200" w:after="0"/>
      <w:outlineLvl w:val="5"/>
    </w:pPr>
    <w:rPr>
      <w:rFonts w:asciiTheme="majorHAnsi" w:hAnsiTheme="majorHAnsi"/>
      <w:color w:val="524733" w:themeColor="accent3" w:themeShade="80"/>
      <w:spacing w:val="10"/>
      <w:sz w:val="24"/>
    </w:rPr>
  </w:style>
  <w:style w:type="paragraph" w:styleId="Titolo7">
    <w:name w:val="heading 7"/>
    <w:basedOn w:val="Normale"/>
    <w:next w:val="Normale"/>
    <w:link w:val="Titolo7Carattere"/>
    <w:uiPriority w:val="9"/>
    <w:unhideWhenUsed/>
    <w:qFormat/>
    <w:rsid w:val="0041623F"/>
    <w:pPr>
      <w:spacing w:before="200" w:after="0"/>
      <w:outlineLvl w:val="6"/>
    </w:pPr>
    <w:rPr>
      <w:rFonts w:asciiTheme="majorHAnsi" w:hAnsiTheme="majorHAnsi"/>
      <w:i/>
      <w:color w:val="524733" w:themeColor="accent3" w:themeShade="80"/>
      <w:spacing w:val="10"/>
      <w:sz w:val="24"/>
    </w:rPr>
  </w:style>
  <w:style w:type="paragraph" w:styleId="Titolo8">
    <w:name w:val="heading 8"/>
    <w:basedOn w:val="Normale"/>
    <w:next w:val="Normale"/>
    <w:link w:val="Titolo8Carattere"/>
    <w:uiPriority w:val="9"/>
    <w:unhideWhenUsed/>
    <w:qFormat/>
    <w:rsid w:val="0041623F"/>
    <w:pPr>
      <w:spacing w:before="200" w:after="0"/>
      <w:outlineLvl w:val="7"/>
    </w:pPr>
    <w:rPr>
      <w:rFonts w:asciiTheme="majorHAnsi" w:hAnsiTheme="majorHAnsi"/>
      <w:color w:val="D34817" w:themeColor="accent1"/>
      <w:spacing w:val="10"/>
    </w:rPr>
  </w:style>
  <w:style w:type="paragraph" w:styleId="Titolo9">
    <w:name w:val="heading 9"/>
    <w:basedOn w:val="Normale"/>
    <w:next w:val="Normale"/>
    <w:link w:val="Titolo9Carattere"/>
    <w:uiPriority w:val="9"/>
    <w:unhideWhenUsed/>
    <w:qFormat/>
    <w:rsid w:val="0041623F"/>
    <w:pPr>
      <w:spacing w:before="200" w:after="0"/>
      <w:outlineLvl w:val="8"/>
    </w:pPr>
    <w:rPr>
      <w:rFonts w:asciiTheme="majorHAnsi" w:hAnsiTheme="majorHAnsi"/>
      <w:i/>
      <w:color w:val="D34817" w:themeColor="accent1"/>
      <w:spacing w:val="1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1623F"/>
    <w:rPr>
      <w:rFonts w:asciiTheme="majorHAnsi" w:hAnsiTheme="majorHAnsi" w:cs="Times New Roman"/>
      <w:b/>
      <w:color w:val="9D3511" w:themeColor="accent1" w:themeShade="BF"/>
      <w:spacing w:val="20"/>
      <w:sz w:val="28"/>
      <w:szCs w:val="28"/>
    </w:rPr>
  </w:style>
  <w:style w:type="character" w:customStyle="1" w:styleId="Titolo2Carattere">
    <w:name w:val="Titolo 2 Carattere"/>
    <w:basedOn w:val="Carpredefinitoparagrafo"/>
    <w:link w:val="Titolo2"/>
    <w:uiPriority w:val="9"/>
    <w:rsid w:val="0041623F"/>
    <w:rPr>
      <w:rFonts w:asciiTheme="majorHAnsi" w:hAnsiTheme="majorHAnsi" w:cs="Times New Roman"/>
      <w:b/>
      <w:color w:val="9D3511" w:themeColor="accent1" w:themeShade="BF"/>
      <w:spacing w:val="20"/>
      <w:sz w:val="24"/>
      <w:szCs w:val="24"/>
    </w:rPr>
  </w:style>
  <w:style w:type="character" w:customStyle="1" w:styleId="Titolo3Carattere">
    <w:name w:val="Titolo 3 Carattere"/>
    <w:basedOn w:val="Carpredefinitoparagrafo"/>
    <w:link w:val="Titolo3"/>
    <w:uiPriority w:val="9"/>
    <w:rsid w:val="0041623F"/>
    <w:rPr>
      <w:rFonts w:asciiTheme="majorHAnsi" w:hAnsiTheme="majorHAnsi" w:cs="Times New Roman"/>
      <w:b/>
      <w:color w:val="D34817" w:themeColor="accent1"/>
      <w:spacing w:val="20"/>
      <w:sz w:val="24"/>
      <w:szCs w:val="24"/>
    </w:rPr>
  </w:style>
  <w:style w:type="paragraph" w:styleId="Titolo">
    <w:name w:val="Title"/>
    <w:basedOn w:val="Normale"/>
    <w:link w:val="TitoloCarattere"/>
    <w:uiPriority w:val="10"/>
    <w:qFormat/>
    <w:rsid w:val="0041623F"/>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oloCarattere">
    <w:name w:val="Titolo Carattere"/>
    <w:basedOn w:val="Carpredefinitoparagrafo"/>
    <w:link w:val="Titolo"/>
    <w:uiPriority w:val="10"/>
    <w:rsid w:val="0041623F"/>
    <w:rPr>
      <w:rFonts w:asciiTheme="majorHAnsi" w:hAnsiTheme="majorHAnsi" w:cs="Times New Roman"/>
      <w:b/>
      <w:smallCaps/>
      <w:color w:val="D34817" w:themeColor="accent1"/>
      <w:sz w:val="48"/>
      <w:szCs w:val="48"/>
    </w:rPr>
  </w:style>
  <w:style w:type="paragraph" w:styleId="Sottotitolo">
    <w:name w:val="Subtitle"/>
    <w:basedOn w:val="Normale"/>
    <w:link w:val="SottotitoloCarattere"/>
    <w:uiPriority w:val="11"/>
    <w:qFormat/>
    <w:rsid w:val="0041623F"/>
    <w:pPr>
      <w:spacing w:after="480" w:line="240" w:lineRule="auto"/>
      <w:jc w:val="center"/>
    </w:pPr>
    <w:rPr>
      <w:rFonts w:asciiTheme="majorHAnsi" w:hAnsiTheme="majorHAnsi" w:cstheme="minorBidi"/>
      <w:color w:val="000000"/>
      <w:sz w:val="28"/>
      <w:szCs w:val="28"/>
    </w:rPr>
  </w:style>
  <w:style w:type="character" w:customStyle="1" w:styleId="SottotitoloCarattere">
    <w:name w:val="Sottotitolo Carattere"/>
    <w:basedOn w:val="Carpredefinitoparagrafo"/>
    <w:link w:val="Sottotitolo"/>
    <w:uiPriority w:val="11"/>
    <w:rsid w:val="0041623F"/>
    <w:rPr>
      <w:rFonts w:asciiTheme="majorHAnsi" w:hAnsiTheme="majorHAnsi" w:cstheme="minorBidi"/>
      <w:sz w:val="28"/>
      <w:szCs w:val="28"/>
    </w:rPr>
  </w:style>
  <w:style w:type="paragraph" w:styleId="Pidipagina">
    <w:name w:val="footer"/>
    <w:basedOn w:val="Normale"/>
    <w:link w:val="PidipaginaCarattere"/>
    <w:uiPriority w:val="99"/>
    <w:unhideWhenUsed/>
    <w:rsid w:val="0041623F"/>
    <w:pPr>
      <w:tabs>
        <w:tab w:val="center" w:pos="4320"/>
        <w:tab w:val="right" w:pos="8640"/>
      </w:tabs>
    </w:pPr>
  </w:style>
  <w:style w:type="character" w:customStyle="1" w:styleId="PidipaginaCarattere">
    <w:name w:val="Piè di pagina Carattere"/>
    <w:basedOn w:val="Carpredefinitoparagrafo"/>
    <w:link w:val="Pidipagina"/>
    <w:uiPriority w:val="99"/>
    <w:rsid w:val="0041623F"/>
    <w:rPr>
      <w:rFonts w:cs="Times New Roman"/>
      <w:color w:val="000000" w:themeColor="text1"/>
      <w:szCs w:val="20"/>
    </w:rPr>
  </w:style>
  <w:style w:type="paragraph" w:styleId="Didascalia">
    <w:name w:val="caption"/>
    <w:basedOn w:val="Normale"/>
    <w:next w:val="Normale"/>
    <w:uiPriority w:val="35"/>
    <w:unhideWhenUsed/>
    <w:qFormat/>
    <w:rsid w:val="0041623F"/>
    <w:pPr>
      <w:spacing w:after="0" w:line="240" w:lineRule="auto"/>
    </w:pPr>
    <w:rPr>
      <w:bCs/>
      <w:smallCaps/>
      <w:color w:val="732117" w:themeColor="accent2" w:themeShade="BF"/>
      <w:spacing w:val="10"/>
      <w:sz w:val="18"/>
      <w:szCs w:val="18"/>
    </w:rPr>
  </w:style>
  <w:style w:type="paragraph" w:styleId="Testofumetto">
    <w:name w:val="Balloon Text"/>
    <w:basedOn w:val="Normale"/>
    <w:link w:val="TestofumettoCarattere"/>
    <w:uiPriority w:val="99"/>
    <w:semiHidden/>
    <w:unhideWhenUsed/>
    <w:rsid w:val="0041623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1623F"/>
    <w:rPr>
      <w:rFonts w:ascii="Tahoma" w:hAnsi="Tahoma" w:cs="Tahoma"/>
      <w:color w:val="000000" w:themeColor="text1"/>
      <w:sz w:val="16"/>
      <w:szCs w:val="16"/>
    </w:rPr>
  </w:style>
  <w:style w:type="paragraph" w:styleId="Testodelblocco">
    <w:name w:val="Block Text"/>
    <w:aliases w:val="Quote"/>
    <w:uiPriority w:val="40"/>
    <w:rsid w:val="0041623F"/>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olodellibro">
    <w:name w:val="Book Title"/>
    <w:basedOn w:val="Carpredefinitoparagrafo"/>
    <w:uiPriority w:val="33"/>
    <w:qFormat/>
    <w:rsid w:val="0041623F"/>
    <w:rPr>
      <w:rFonts w:asciiTheme="majorHAnsi" w:hAnsiTheme="majorHAnsi" w:cs="Times New Roman"/>
      <w:i/>
      <w:color w:val="855D5D" w:themeColor="accent6"/>
      <w:sz w:val="20"/>
      <w:szCs w:val="20"/>
    </w:rPr>
  </w:style>
  <w:style w:type="character" w:styleId="Enfasicorsivo">
    <w:name w:val="Emphasis"/>
    <w:uiPriority w:val="20"/>
    <w:qFormat/>
    <w:rsid w:val="0041623F"/>
    <w:rPr>
      <w:b/>
      <w:i/>
      <w:color w:val="404040" w:themeColor="text1" w:themeTint="BF"/>
      <w:spacing w:val="2"/>
      <w:w w:val="100"/>
    </w:rPr>
  </w:style>
  <w:style w:type="paragraph" w:styleId="Intestazione">
    <w:name w:val="header"/>
    <w:basedOn w:val="Normale"/>
    <w:link w:val="IntestazioneCarattere"/>
    <w:uiPriority w:val="99"/>
    <w:unhideWhenUsed/>
    <w:rsid w:val="0041623F"/>
    <w:pPr>
      <w:tabs>
        <w:tab w:val="center" w:pos="4320"/>
        <w:tab w:val="right" w:pos="8640"/>
      </w:tabs>
    </w:pPr>
  </w:style>
  <w:style w:type="character" w:customStyle="1" w:styleId="IntestazioneCarattere">
    <w:name w:val="Intestazione Carattere"/>
    <w:basedOn w:val="Carpredefinitoparagrafo"/>
    <w:link w:val="Intestazione"/>
    <w:uiPriority w:val="99"/>
    <w:rsid w:val="0041623F"/>
    <w:rPr>
      <w:rFonts w:cs="Times New Roman"/>
      <w:color w:val="000000" w:themeColor="text1"/>
      <w:szCs w:val="20"/>
    </w:rPr>
  </w:style>
  <w:style w:type="character" w:customStyle="1" w:styleId="Titolo4Carattere">
    <w:name w:val="Titolo 4 Carattere"/>
    <w:basedOn w:val="Carpredefinitoparagrafo"/>
    <w:link w:val="Titolo4"/>
    <w:uiPriority w:val="9"/>
    <w:rsid w:val="0041623F"/>
    <w:rPr>
      <w:rFonts w:asciiTheme="majorHAnsi" w:hAnsiTheme="majorHAnsi" w:cs="Times New Roman"/>
      <w:b/>
      <w:color w:val="7B6A4D" w:themeColor="accent3" w:themeShade="BF"/>
      <w:spacing w:val="20"/>
      <w:sz w:val="24"/>
    </w:rPr>
  </w:style>
  <w:style w:type="character" w:customStyle="1" w:styleId="Titolo5Carattere">
    <w:name w:val="Titolo 5 Carattere"/>
    <w:basedOn w:val="Carpredefinitoparagrafo"/>
    <w:link w:val="Titolo5"/>
    <w:uiPriority w:val="9"/>
    <w:rsid w:val="0041623F"/>
    <w:rPr>
      <w:rFonts w:asciiTheme="majorHAnsi" w:hAnsiTheme="majorHAnsi" w:cs="Times New Roman"/>
      <w:b/>
      <w:i/>
      <w:color w:val="7B6A4D" w:themeColor="accent3" w:themeShade="BF"/>
      <w:spacing w:val="20"/>
      <w:szCs w:val="26"/>
    </w:rPr>
  </w:style>
  <w:style w:type="character" w:customStyle="1" w:styleId="Titolo6Carattere">
    <w:name w:val="Titolo 6 Carattere"/>
    <w:basedOn w:val="Carpredefinitoparagrafo"/>
    <w:link w:val="Titolo6"/>
    <w:uiPriority w:val="9"/>
    <w:rsid w:val="0041623F"/>
    <w:rPr>
      <w:rFonts w:asciiTheme="majorHAnsi" w:hAnsiTheme="majorHAnsi" w:cs="Times New Roman"/>
      <w:color w:val="524733" w:themeColor="accent3" w:themeShade="80"/>
      <w:spacing w:val="10"/>
      <w:sz w:val="24"/>
      <w:szCs w:val="24"/>
    </w:rPr>
  </w:style>
  <w:style w:type="character" w:customStyle="1" w:styleId="Titolo7Carattere">
    <w:name w:val="Titolo 7 Carattere"/>
    <w:basedOn w:val="Carpredefinitoparagrafo"/>
    <w:link w:val="Titolo7"/>
    <w:uiPriority w:val="9"/>
    <w:rsid w:val="0041623F"/>
    <w:rPr>
      <w:rFonts w:asciiTheme="majorHAnsi" w:hAnsiTheme="majorHAnsi" w:cs="Times New Roman"/>
      <w:i/>
      <w:color w:val="524733" w:themeColor="accent3" w:themeShade="80"/>
      <w:spacing w:val="10"/>
      <w:sz w:val="24"/>
      <w:szCs w:val="24"/>
    </w:rPr>
  </w:style>
  <w:style w:type="character" w:customStyle="1" w:styleId="Titolo8Carattere">
    <w:name w:val="Titolo 8 Carattere"/>
    <w:basedOn w:val="Carpredefinitoparagrafo"/>
    <w:link w:val="Titolo8"/>
    <w:uiPriority w:val="9"/>
    <w:rsid w:val="0041623F"/>
    <w:rPr>
      <w:rFonts w:asciiTheme="majorHAnsi" w:hAnsiTheme="majorHAnsi" w:cs="Times New Roman"/>
      <w:color w:val="D34817" w:themeColor="accent1"/>
      <w:spacing w:val="10"/>
      <w:szCs w:val="20"/>
    </w:rPr>
  </w:style>
  <w:style w:type="character" w:customStyle="1" w:styleId="Titolo9Carattere">
    <w:name w:val="Titolo 9 Carattere"/>
    <w:basedOn w:val="Carpredefinitoparagrafo"/>
    <w:link w:val="Titolo9"/>
    <w:uiPriority w:val="9"/>
    <w:rsid w:val="0041623F"/>
    <w:rPr>
      <w:rFonts w:asciiTheme="majorHAnsi" w:hAnsiTheme="majorHAnsi" w:cs="Times New Roman"/>
      <w:i/>
      <w:color w:val="D34817" w:themeColor="accent1"/>
      <w:spacing w:val="10"/>
      <w:szCs w:val="20"/>
    </w:rPr>
  </w:style>
  <w:style w:type="character" w:styleId="Enfasiintensa">
    <w:name w:val="Intense Emphasis"/>
    <w:basedOn w:val="Carpredefinitoparagrafo"/>
    <w:uiPriority w:val="21"/>
    <w:qFormat/>
    <w:rsid w:val="0041623F"/>
    <w:rPr>
      <w:rFonts w:asciiTheme="minorHAnsi" w:hAnsiTheme="minorHAnsi" w:cs="Times New Roman"/>
      <w:b/>
      <w:i/>
      <w:smallCaps/>
      <w:color w:val="9B2D1F" w:themeColor="accent2"/>
      <w:spacing w:val="2"/>
      <w:w w:val="100"/>
      <w:sz w:val="20"/>
      <w:szCs w:val="20"/>
    </w:rPr>
  </w:style>
  <w:style w:type="paragraph" w:styleId="Citazioneintensa">
    <w:name w:val="Intense Quote"/>
    <w:basedOn w:val="Normale"/>
    <w:qFormat/>
    <w:rsid w:val="0041623F"/>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iferimentointenso">
    <w:name w:val="Intense Reference"/>
    <w:basedOn w:val="Carpredefinitoparagrafo"/>
    <w:uiPriority w:val="32"/>
    <w:qFormat/>
    <w:rsid w:val="0041623F"/>
    <w:rPr>
      <w:rFonts w:cs="Times New Roman"/>
      <w:b/>
      <w:color w:val="D34817" w:themeColor="accent1"/>
      <w:sz w:val="22"/>
      <w:szCs w:val="22"/>
      <w:u w:val="single"/>
    </w:rPr>
  </w:style>
  <w:style w:type="paragraph" w:styleId="Puntoelenco">
    <w:name w:val="List Bullet"/>
    <w:basedOn w:val="Normale"/>
    <w:uiPriority w:val="36"/>
    <w:unhideWhenUsed/>
    <w:qFormat/>
    <w:rsid w:val="0041623F"/>
    <w:pPr>
      <w:numPr>
        <w:numId w:val="2"/>
      </w:numPr>
      <w:spacing w:after="0"/>
      <w:contextualSpacing/>
    </w:pPr>
  </w:style>
  <w:style w:type="paragraph" w:styleId="Puntoelenco2">
    <w:name w:val="List Bullet 2"/>
    <w:basedOn w:val="Normale"/>
    <w:uiPriority w:val="36"/>
    <w:unhideWhenUsed/>
    <w:qFormat/>
    <w:rsid w:val="0041623F"/>
    <w:pPr>
      <w:numPr>
        <w:numId w:val="4"/>
      </w:numPr>
      <w:spacing w:after="0"/>
    </w:pPr>
  </w:style>
  <w:style w:type="paragraph" w:styleId="Puntoelenco3">
    <w:name w:val="List Bullet 3"/>
    <w:basedOn w:val="Normale"/>
    <w:uiPriority w:val="36"/>
    <w:unhideWhenUsed/>
    <w:qFormat/>
    <w:rsid w:val="0041623F"/>
    <w:pPr>
      <w:numPr>
        <w:numId w:val="6"/>
      </w:numPr>
      <w:spacing w:after="0"/>
    </w:pPr>
  </w:style>
  <w:style w:type="paragraph" w:styleId="Puntoelenco4">
    <w:name w:val="List Bullet 4"/>
    <w:basedOn w:val="Normale"/>
    <w:uiPriority w:val="36"/>
    <w:unhideWhenUsed/>
    <w:qFormat/>
    <w:rsid w:val="0041623F"/>
    <w:pPr>
      <w:numPr>
        <w:numId w:val="8"/>
      </w:numPr>
      <w:spacing w:after="0"/>
    </w:pPr>
  </w:style>
  <w:style w:type="paragraph" w:styleId="Puntoelenco5">
    <w:name w:val="List Bullet 5"/>
    <w:basedOn w:val="Normale"/>
    <w:uiPriority w:val="36"/>
    <w:unhideWhenUsed/>
    <w:qFormat/>
    <w:rsid w:val="0041623F"/>
    <w:pPr>
      <w:numPr>
        <w:numId w:val="10"/>
      </w:numPr>
      <w:spacing w:after="0"/>
    </w:pPr>
  </w:style>
  <w:style w:type="paragraph" w:styleId="Nessunaspaziatura">
    <w:name w:val="No Spacing"/>
    <w:basedOn w:val="Normale"/>
    <w:uiPriority w:val="1"/>
    <w:qFormat/>
    <w:rsid w:val="0041623F"/>
    <w:pPr>
      <w:spacing w:after="0" w:line="240" w:lineRule="auto"/>
    </w:pPr>
  </w:style>
  <w:style w:type="character" w:styleId="Testosegnaposto">
    <w:name w:val="Placeholder Text"/>
    <w:basedOn w:val="Carpredefinitoparagrafo"/>
    <w:uiPriority w:val="99"/>
    <w:semiHidden/>
    <w:rsid w:val="0041623F"/>
    <w:rPr>
      <w:color w:val="808080"/>
    </w:rPr>
  </w:style>
  <w:style w:type="paragraph" w:styleId="Citazione">
    <w:name w:val="Quote"/>
    <w:basedOn w:val="Normale"/>
    <w:link w:val="CitazioneCarattere"/>
    <w:uiPriority w:val="29"/>
    <w:qFormat/>
    <w:rsid w:val="0041623F"/>
    <w:rPr>
      <w:i/>
      <w:color w:val="808080" w:themeColor="background1" w:themeShade="80"/>
      <w:sz w:val="24"/>
    </w:rPr>
  </w:style>
  <w:style w:type="character" w:customStyle="1" w:styleId="CitazioneCarattere">
    <w:name w:val="Citazione Carattere"/>
    <w:basedOn w:val="Carpredefinitoparagrafo"/>
    <w:link w:val="Citazione"/>
    <w:uiPriority w:val="29"/>
    <w:rsid w:val="0041623F"/>
    <w:rPr>
      <w:rFonts w:cs="Times New Roman"/>
      <w:i/>
      <w:color w:val="808080" w:themeColor="background1" w:themeShade="80"/>
      <w:sz w:val="24"/>
      <w:szCs w:val="24"/>
    </w:rPr>
  </w:style>
  <w:style w:type="character" w:styleId="Enfasigrassetto">
    <w:name w:val="Strong"/>
    <w:uiPriority w:val="22"/>
    <w:qFormat/>
    <w:rsid w:val="0041623F"/>
    <w:rPr>
      <w:rFonts w:asciiTheme="minorHAnsi" w:hAnsiTheme="minorHAnsi"/>
      <w:b/>
      <w:color w:val="9B2D1F" w:themeColor="accent2"/>
    </w:rPr>
  </w:style>
  <w:style w:type="character" w:styleId="Enfasidelicata">
    <w:name w:val="Subtle Emphasis"/>
    <w:basedOn w:val="Carpredefinitoparagrafo"/>
    <w:uiPriority w:val="19"/>
    <w:qFormat/>
    <w:rsid w:val="0041623F"/>
    <w:rPr>
      <w:rFonts w:asciiTheme="minorHAnsi" w:hAnsiTheme="minorHAnsi" w:cs="Times New Roman"/>
      <w:i/>
      <w:color w:val="737373" w:themeColor="text1" w:themeTint="8C"/>
      <w:spacing w:val="2"/>
      <w:w w:val="100"/>
      <w:kern w:val="0"/>
      <w:sz w:val="22"/>
      <w:szCs w:val="22"/>
    </w:rPr>
  </w:style>
  <w:style w:type="character" w:styleId="Riferimentodelicato">
    <w:name w:val="Subtle Reference"/>
    <w:basedOn w:val="Carpredefinitoparagrafo"/>
    <w:uiPriority w:val="31"/>
    <w:qFormat/>
    <w:rsid w:val="0041623F"/>
    <w:rPr>
      <w:rFonts w:cs="Times New Roman"/>
      <w:color w:val="737373" w:themeColor="text1" w:themeTint="8C"/>
      <w:sz w:val="22"/>
      <w:szCs w:val="22"/>
      <w:u w:val="single"/>
    </w:rPr>
  </w:style>
  <w:style w:type="table" w:styleId="Grigliatabella">
    <w:name w:val="Table Grid"/>
    <w:basedOn w:val="Tabellanormale"/>
    <w:uiPriority w:val="1"/>
    <w:rsid w:val="004162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ommario1">
    <w:name w:val="toc 1"/>
    <w:basedOn w:val="Normale"/>
    <w:next w:val="Normale"/>
    <w:autoRedefine/>
    <w:uiPriority w:val="99"/>
    <w:semiHidden/>
    <w:unhideWhenUsed/>
    <w:qFormat/>
    <w:rsid w:val="0041623F"/>
    <w:pPr>
      <w:tabs>
        <w:tab w:val="right" w:leader="dot" w:pos="8630"/>
      </w:tabs>
      <w:spacing w:after="40" w:line="240" w:lineRule="auto"/>
    </w:pPr>
    <w:rPr>
      <w:smallCaps/>
      <w:color w:val="9B2D1F" w:themeColor="accent2"/>
    </w:rPr>
  </w:style>
  <w:style w:type="paragraph" w:styleId="Sommario2">
    <w:name w:val="toc 2"/>
    <w:basedOn w:val="Normale"/>
    <w:next w:val="Normale"/>
    <w:autoRedefine/>
    <w:uiPriority w:val="99"/>
    <w:semiHidden/>
    <w:unhideWhenUsed/>
    <w:qFormat/>
    <w:rsid w:val="0041623F"/>
    <w:pPr>
      <w:tabs>
        <w:tab w:val="right" w:leader="dot" w:pos="8630"/>
      </w:tabs>
      <w:spacing w:after="40" w:line="240" w:lineRule="auto"/>
      <w:ind w:left="216"/>
    </w:pPr>
    <w:rPr>
      <w:smallCaps/>
    </w:rPr>
  </w:style>
  <w:style w:type="paragraph" w:styleId="Sommario3">
    <w:name w:val="toc 3"/>
    <w:basedOn w:val="Normale"/>
    <w:next w:val="Normale"/>
    <w:autoRedefine/>
    <w:uiPriority w:val="99"/>
    <w:semiHidden/>
    <w:unhideWhenUsed/>
    <w:qFormat/>
    <w:rsid w:val="0041623F"/>
    <w:pPr>
      <w:tabs>
        <w:tab w:val="right" w:leader="dot" w:pos="8630"/>
      </w:tabs>
      <w:spacing w:after="40" w:line="240" w:lineRule="auto"/>
      <w:ind w:left="446"/>
    </w:pPr>
    <w:rPr>
      <w:smallCaps/>
    </w:rPr>
  </w:style>
  <w:style w:type="paragraph" w:styleId="Sommario4">
    <w:name w:val="toc 4"/>
    <w:basedOn w:val="Normale"/>
    <w:next w:val="Normale"/>
    <w:autoRedefine/>
    <w:uiPriority w:val="99"/>
    <w:semiHidden/>
    <w:unhideWhenUsed/>
    <w:qFormat/>
    <w:rsid w:val="0041623F"/>
    <w:pPr>
      <w:tabs>
        <w:tab w:val="right" w:leader="dot" w:pos="8630"/>
      </w:tabs>
      <w:spacing w:after="40" w:line="240" w:lineRule="auto"/>
      <w:ind w:left="662"/>
    </w:pPr>
    <w:rPr>
      <w:smallCaps/>
    </w:rPr>
  </w:style>
  <w:style w:type="paragraph" w:styleId="Sommario5">
    <w:name w:val="toc 5"/>
    <w:basedOn w:val="Normale"/>
    <w:next w:val="Normale"/>
    <w:autoRedefine/>
    <w:uiPriority w:val="99"/>
    <w:semiHidden/>
    <w:unhideWhenUsed/>
    <w:qFormat/>
    <w:rsid w:val="0041623F"/>
    <w:pPr>
      <w:tabs>
        <w:tab w:val="right" w:leader="dot" w:pos="8630"/>
      </w:tabs>
      <w:spacing w:after="40" w:line="240" w:lineRule="auto"/>
      <w:ind w:left="878"/>
    </w:pPr>
    <w:rPr>
      <w:smallCaps/>
    </w:rPr>
  </w:style>
  <w:style w:type="paragraph" w:styleId="Sommario6">
    <w:name w:val="toc 6"/>
    <w:basedOn w:val="Normale"/>
    <w:next w:val="Normale"/>
    <w:autoRedefine/>
    <w:uiPriority w:val="99"/>
    <w:semiHidden/>
    <w:unhideWhenUsed/>
    <w:qFormat/>
    <w:rsid w:val="0041623F"/>
    <w:pPr>
      <w:tabs>
        <w:tab w:val="right" w:leader="dot" w:pos="8630"/>
      </w:tabs>
      <w:spacing w:after="40" w:line="240" w:lineRule="auto"/>
      <w:ind w:left="1094"/>
    </w:pPr>
    <w:rPr>
      <w:smallCaps/>
    </w:rPr>
  </w:style>
  <w:style w:type="paragraph" w:styleId="Sommario7">
    <w:name w:val="toc 7"/>
    <w:basedOn w:val="Normale"/>
    <w:next w:val="Normale"/>
    <w:autoRedefine/>
    <w:uiPriority w:val="99"/>
    <w:semiHidden/>
    <w:unhideWhenUsed/>
    <w:qFormat/>
    <w:rsid w:val="0041623F"/>
    <w:pPr>
      <w:tabs>
        <w:tab w:val="right" w:leader="dot" w:pos="8630"/>
      </w:tabs>
      <w:spacing w:after="40" w:line="240" w:lineRule="auto"/>
      <w:ind w:left="1325"/>
    </w:pPr>
    <w:rPr>
      <w:smallCaps/>
    </w:rPr>
  </w:style>
  <w:style w:type="paragraph" w:styleId="Sommario8">
    <w:name w:val="toc 8"/>
    <w:basedOn w:val="Normale"/>
    <w:next w:val="Normale"/>
    <w:autoRedefine/>
    <w:uiPriority w:val="99"/>
    <w:semiHidden/>
    <w:unhideWhenUsed/>
    <w:qFormat/>
    <w:rsid w:val="0041623F"/>
    <w:pPr>
      <w:tabs>
        <w:tab w:val="right" w:leader="dot" w:pos="8630"/>
      </w:tabs>
      <w:spacing w:after="40" w:line="240" w:lineRule="auto"/>
      <w:ind w:left="1540"/>
    </w:pPr>
    <w:rPr>
      <w:smallCaps/>
    </w:rPr>
  </w:style>
  <w:style w:type="paragraph" w:styleId="Sommario9">
    <w:name w:val="toc 9"/>
    <w:basedOn w:val="Normale"/>
    <w:next w:val="Normale"/>
    <w:autoRedefine/>
    <w:uiPriority w:val="99"/>
    <w:semiHidden/>
    <w:unhideWhenUsed/>
    <w:qFormat/>
    <w:rsid w:val="0041623F"/>
    <w:pPr>
      <w:tabs>
        <w:tab w:val="right" w:leader="dot" w:pos="8630"/>
      </w:tabs>
      <w:spacing w:after="40" w:line="240" w:lineRule="auto"/>
      <w:ind w:left="1760"/>
    </w:pPr>
    <w:rPr>
      <w:smallCaps/>
    </w:rPr>
  </w:style>
  <w:style w:type="paragraph" w:styleId="Paragrafoelenco">
    <w:name w:val="List Paragraph"/>
    <w:basedOn w:val="Normale"/>
    <w:uiPriority w:val="34"/>
    <w:qFormat/>
    <w:rsid w:val="00930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AppData\Roaming\Microsoft\Templates\Report%20(tema%20Univers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A5F138C66A4953BDB400F558904837"/>
        <w:category>
          <w:name w:val="Generale"/>
          <w:gallery w:val="placeholder"/>
        </w:category>
        <w:types>
          <w:type w:val="bbPlcHdr"/>
        </w:types>
        <w:behaviors>
          <w:behavior w:val="content"/>
        </w:behaviors>
        <w:guid w:val="{D8F0C4D5-2321-451C-A8C7-A6AD31637C91}"/>
      </w:docPartPr>
      <w:docPartBody>
        <w:p w:rsidR="008F62E3" w:rsidRDefault="00267251">
          <w:pPr>
            <w:pStyle w:val="03A5F138C66A4953BDB400F558904837"/>
          </w:pPr>
          <w:r>
            <w:t>[Digitare il titolo del documento]</w:t>
          </w:r>
        </w:p>
      </w:docPartBody>
    </w:docPart>
    <w:docPart>
      <w:docPartPr>
        <w:name w:val="4947E52B489B46A8BC3C190EB9238B9D"/>
        <w:category>
          <w:name w:val="Generale"/>
          <w:gallery w:val="placeholder"/>
        </w:category>
        <w:types>
          <w:type w:val="bbPlcHdr"/>
        </w:types>
        <w:behaviors>
          <w:behavior w:val="content"/>
        </w:behaviors>
        <w:guid w:val="{C781B19E-D2A4-4686-80C8-CCFDE76B4C06}"/>
      </w:docPartPr>
      <w:docPartBody>
        <w:p w:rsidR="008F62E3" w:rsidRDefault="00267251">
          <w:pPr>
            <w:pStyle w:val="4947E52B489B46A8BC3C190EB9238B9D"/>
          </w:pPr>
          <w:r>
            <w:t>[Digitare il sottotitolo del documento]</w:t>
          </w:r>
        </w:p>
      </w:docPartBody>
    </w:docPart>
    <w:docPart>
      <w:docPartPr>
        <w:name w:val="14E8442D44D74154932207234AD68559"/>
        <w:category>
          <w:name w:val="Generale"/>
          <w:gallery w:val="placeholder"/>
        </w:category>
        <w:types>
          <w:type w:val="bbPlcHdr"/>
        </w:types>
        <w:behaviors>
          <w:behavior w:val="content"/>
        </w:behaviors>
        <w:guid w:val="{029EEA35-FF4F-4195-84C2-588E9B810407}"/>
      </w:docPartPr>
      <w:docPartBody>
        <w:p w:rsidR="008F62E3" w:rsidRDefault="00267251">
          <w:pPr>
            <w:pStyle w:val="14E8442D44D74154932207234AD68559"/>
          </w:pPr>
          <w:r>
            <w:rPr>
              <w:rFonts w:asciiTheme="majorHAnsi" w:eastAsiaTheme="majorEastAsia" w:hAnsiTheme="majorHAnsi" w:cstheme="majorBidi"/>
              <w:color w:val="FFFFFF" w:themeColor="background1"/>
              <w:sz w:val="72"/>
              <w:szCs w:val="72"/>
            </w:rP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2"/>
  </w:compat>
  <w:rsids>
    <w:rsidRoot w:val="00267251"/>
    <w:rsid w:val="001A5DF5"/>
    <w:rsid w:val="00267251"/>
    <w:rsid w:val="0065778C"/>
    <w:rsid w:val="008F62E3"/>
    <w:rsid w:val="00DA05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65778C"/>
  </w:style>
  <w:style w:type="paragraph" w:styleId="Titolo1">
    <w:name w:val="heading 1"/>
    <w:basedOn w:val="Normale"/>
    <w:next w:val="Normale"/>
    <w:link w:val="Titolo1Carattere"/>
    <w:uiPriority w:val="9"/>
    <w:qFormat/>
    <w:rsid w:val="0065778C"/>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olo2">
    <w:name w:val="heading 2"/>
    <w:basedOn w:val="Normale"/>
    <w:next w:val="Normale"/>
    <w:link w:val="Titolo2Carattere"/>
    <w:uiPriority w:val="9"/>
    <w:qFormat/>
    <w:rsid w:val="0065778C"/>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olo3">
    <w:name w:val="heading 3"/>
    <w:basedOn w:val="Normale"/>
    <w:next w:val="Normale"/>
    <w:link w:val="Titolo3Carattere"/>
    <w:uiPriority w:val="9"/>
    <w:qFormat/>
    <w:rsid w:val="0065778C"/>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3A5F138C66A4953BDB400F558904837">
    <w:name w:val="03A5F138C66A4953BDB400F558904837"/>
    <w:rsid w:val="0065778C"/>
  </w:style>
  <w:style w:type="paragraph" w:customStyle="1" w:styleId="4947E52B489B46A8BC3C190EB9238B9D">
    <w:name w:val="4947E52B489B46A8BC3C190EB9238B9D"/>
    <w:rsid w:val="0065778C"/>
  </w:style>
  <w:style w:type="character" w:customStyle="1" w:styleId="Titolo1Carattere">
    <w:name w:val="Titolo 1 Carattere"/>
    <w:basedOn w:val="Carpredefinitoparagrafo"/>
    <w:link w:val="Titolo1"/>
    <w:uiPriority w:val="9"/>
    <w:rsid w:val="0065778C"/>
    <w:rPr>
      <w:rFonts w:asciiTheme="majorHAnsi" w:eastAsiaTheme="minorHAnsi" w:hAnsiTheme="majorHAnsi" w:cs="Times New Roman"/>
      <w:b/>
      <w:color w:val="2F5496" w:themeColor="accent1" w:themeShade="BF"/>
      <w:spacing w:val="20"/>
      <w:sz w:val="28"/>
      <w:szCs w:val="28"/>
    </w:rPr>
  </w:style>
  <w:style w:type="character" w:customStyle="1" w:styleId="Titolo2Carattere">
    <w:name w:val="Titolo 2 Carattere"/>
    <w:basedOn w:val="Carpredefinitoparagrafo"/>
    <w:link w:val="Titolo2"/>
    <w:uiPriority w:val="9"/>
    <w:rsid w:val="0065778C"/>
    <w:rPr>
      <w:rFonts w:asciiTheme="majorHAnsi" w:eastAsiaTheme="minorHAnsi" w:hAnsiTheme="majorHAnsi" w:cs="Times New Roman"/>
      <w:b/>
      <w:color w:val="2F5496" w:themeColor="accent1" w:themeShade="BF"/>
      <w:spacing w:val="20"/>
      <w:sz w:val="24"/>
      <w:szCs w:val="24"/>
    </w:rPr>
  </w:style>
  <w:style w:type="character" w:customStyle="1" w:styleId="Titolo3Carattere">
    <w:name w:val="Titolo 3 Carattere"/>
    <w:basedOn w:val="Carpredefinitoparagrafo"/>
    <w:link w:val="Titolo3"/>
    <w:uiPriority w:val="9"/>
    <w:rsid w:val="0065778C"/>
    <w:rPr>
      <w:rFonts w:asciiTheme="majorHAnsi" w:eastAsiaTheme="minorHAnsi" w:hAnsiTheme="majorHAnsi" w:cs="Times New Roman"/>
      <w:b/>
      <w:color w:val="4472C4" w:themeColor="accent1"/>
      <w:spacing w:val="20"/>
      <w:sz w:val="24"/>
      <w:szCs w:val="24"/>
    </w:rPr>
  </w:style>
  <w:style w:type="character" w:styleId="Testosegnaposto">
    <w:name w:val="Placeholder Text"/>
    <w:basedOn w:val="Carpredefinitoparagrafo"/>
    <w:uiPriority w:val="99"/>
    <w:semiHidden/>
    <w:rsid w:val="0065778C"/>
    <w:rPr>
      <w:color w:val="808080"/>
    </w:rPr>
  </w:style>
  <w:style w:type="paragraph" w:customStyle="1" w:styleId="14E8442D44D74154932207234AD68559">
    <w:name w:val="14E8442D44D74154932207234AD68559"/>
    <w:rsid w:val="0065778C"/>
  </w:style>
  <w:style w:type="paragraph" w:customStyle="1" w:styleId="4376053C04B64150B04C0350DB0B26AD">
    <w:name w:val="4376053C04B64150B04C0350DB0B26AD"/>
    <w:rsid w:val="006577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2017-06-16T00:00:00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59F50ED8-D13E-4135-836D-0D045EC6F79E}">
  <ds:schemaRefs>
    <ds:schemaRef ds:uri="http://schemas.microsoft.com/sharepoint/v3/contenttype/forms"/>
  </ds:schemaRefs>
</ds:datastoreItem>
</file>

<file path=customXml/itemProps4.xml><?xml version="1.0" encoding="utf-8"?>
<ds:datastoreItem xmlns:ds="http://schemas.openxmlformats.org/officeDocument/2006/customXml" ds:itemID="{DDA0465C-EE4E-4119-96D3-1DA3FCF7D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(tema Universo)</Template>
  <TotalTime>757</TotalTime>
  <Pages>10</Pages>
  <Words>2561</Words>
  <Characters>14602</Characters>
  <Application>Microsoft Office Word</Application>
  <DocSecurity>0</DocSecurity>
  <Lines>121</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1 2 3 Coupon!</vt:lpstr>
      <vt:lpstr/>
    </vt:vector>
  </TitlesOfParts>
  <Company>UNIVERSITà POLITECNICA DELLE MARCHE</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2 3 Coupon!</dc:title>
  <dc:subject>Sito WEB di offerte promozionali di prodotti e servizi</dc:subject>
  <dc:creator>marti</dc:creator>
  <cp:keywords/>
  <dc:description/>
  <cp:lastModifiedBy>marti</cp:lastModifiedBy>
  <cp:revision>17</cp:revision>
  <dcterms:created xsi:type="dcterms:W3CDTF">2017-06-15T08:12:00Z</dcterms:created>
  <dcterms:modified xsi:type="dcterms:W3CDTF">2017-06-16T09:14:00Z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